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A9D9" w14:textId="77777777" w:rsidR="00370771" w:rsidRDefault="00370771" w:rsidP="005B5CC8"/>
    <w:p w14:paraId="209576AE" w14:textId="77777777" w:rsidR="00370771" w:rsidRDefault="00370771" w:rsidP="00370771">
      <w:pPr>
        <w:pStyle w:val="LABnormal"/>
      </w:pPr>
    </w:p>
    <w:p w14:paraId="342F420C" w14:textId="77777777" w:rsidR="00370771" w:rsidRDefault="00370771" w:rsidP="00370771">
      <w:pPr>
        <w:pStyle w:val="LABnormal"/>
      </w:pPr>
    </w:p>
    <w:p w14:paraId="33B21ACD" w14:textId="77777777" w:rsidR="00370771" w:rsidRDefault="00370771" w:rsidP="00370771">
      <w:pPr>
        <w:pStyle w:val="LABnormal"/>
      </w:pPr>
    </w:p>
    <w:p w14:paraId="681D8B36" w14:textId="77777777" w:rsidR="00370771" w:rsidRDefault="00370771" w:rsidP="00370771">
      <w:pPr>
        <w:pStyle w:val="LABnormal"/>
      </w:pPr>
    </w:p>
    <w:p w14:paraId="54D4C1B2" w14:textId="77777777" w:rsidR="00370771" w:rsidRDefault="00370771" w:rsidP="00370771">
      <w:pPr>
        <w:pStyle w:val="LABnormal"/>
      </w:pPr>
    </w:p>
    <w:p w14:paraId="0501E55B" w14:textId="77777777" w:rsidR="00370771" w:rsidRDefault="00370771" w:rsidP="00370771">
      <w:pPr>
        <w:pStyle w:val="LABnormal"/>
      </w:pPr>
    </w:p>
    <w:p w14:paraId="0B71D68A" w14:textId="49CA431F" w:rsidR="00370771" w:rsidRDefault="00370771" w:rsidP="00370771">
      <w:pPr>
        <w:pStyle w:val="LABnormal"/>
      </w:pPr>
    </w:p>
    <w:p w14:paraId="6F7DCE02" w14:textId="77777777" w:rsidR="00F41179" w:rsidRDefault="00F41179" w:rsidP="00370771">
      <w:pPr>
        <w:pStyle w:val="LABnormal"/>
      </w:pPr>
    </w:p>
    <w:p w14:paraId="0AB17D41" w14:textId="77777777" w:rsidR="00370771" w:rsidRDefault="00370771" w:rsidP="00370771">
      <w:pPr>
        <w:pStyle w:val="LABnormal"/>
      </w:pPr>
    </w:p>
    <w:p w14:paraId="7B7E4BF5" w14:textId="7994351D" w:rsidR="00686A49" w:rsidRDefault="009A2575" w:rsidP="00BB545D">
      <w:pPr>
        <w:pStyle w:val="LABThesisTitle"/>
      </w:pPr>
      <w:r>
        <w:t>Image Performance Impact on SaaS Landing Pages</w:t>
      </w:r>
    </w:p>
    <w:p w14:paraId="4529FDA4" w14:textId="476B38C2" w:rsidR="00BB6EED" w:rsidRDefault="00BB6EED" w:rsidP="00370771">
      <w:pPr>
        <w:pStyle w:val="LABnormal"/>
      </w:pPr>
    </w:p>
    <w:p w14:paraId="776D38A0" w14:textId="77777777" w:rsidR="00370771" w:rsidRDefault="00370771" w:rsidP="00370771">
      <w:pPr>
        <w:pStyle w:val="LABnormal"/>
      </w:pPr>
    </w:p>
    <w:p w14:paraId="53097837" w14:textId="77777777" w:rsidR="00370771" w:rsidRDefault="00370771" w:rsidP="00370771">
      <w:pPr>
        <w:pStyle w:val="LABnormal"/>
      </w:pPr>
    </w:p>
    <w:p w14:paraId="4D970252" w14:textId="77777777" w:rsidR="00370771" w:rsidRDefault="00370771" w:rsidP="00370771">
      <w:pPr>
        <w:pStyle w:val="LABnormal"/>
      </w:pPr>
    </w:p>
    <w:p w14:paraId="13B4447A" w14:textId="2281560C" w:rsidR="00370771" w:rsidRDefault="00370771" w:rsidP="00370771">
      <w:pPr>
        <w:pStyle w:val="LABnormal"/>
      </w:pPr>
    </w:p>
    <w:p w14:paraId="56CED762" w14:textId="5829C050" w:rsidR="00030F5A" w:rsidRDefault="00030F5A" w:rsidP="00370771">
      <w:pPr>
        <w:pStyle w:val="LABnormal"/>
      </w:pPr>
    </w:p>
    <w:p w14:paraId="1740E492" w14:textId="77777777" w:rsidR="00370771" w:rsidRDefault="00370771" w:rsidP="00370771">
      <w:pPr>
        <w:pStyle w:val="LABnormal"/>
      </w:pPr>
    </w:p>
    <w:p w14:paraId="6344EFB4" w14:textId="180B1590" w:rsidR="00370771" w:rsidRDefault="00370771" w:rsidP="00370771">
      <w:pPr>
        <w:pStyle w:val="LABnormal"/>
      </w:pPr>
    </w:p>
    <w:p w14:paraId="7C46F8F8" w14:textId="77777777" w:rsidR="00F41179" w:rsidRDefault="00F41179" w:rsidP="00370771">
      <w:pPr>
        <w:pStyle w:val="LABnormal"/>
      </w:pPr>
    </w:p>
    <w:p w14:paraId="300FD571" w14:textId="54306C5A" w:rsidR="00FC2CA4" w:rsidRPr="0032418C" w:rsidRDefault="00FC2CA4" w:rsidP="00030F5A">
      <w:pPr>
        <w:pStyle w:val="LABabstracttext"/>
      </w:pPr>
      <w:r>
        <w:t>LAB University of Applied Sciences</w:t>
      </w:r>
    </w:p>
    <w:p w14:paraId="7558A691" w14:textId="27E9AB46" w:rsidR="00686A49" w:rsidRDefault="00686A49" w:rsidP="00030F5A">
      <w:pPr>
        <w:pStyle w:val="LABabstracttext"/>
      </w:pPr>
      <w:r>
        <w:t xml:space="preserve">Bachelor of </w:t>
      </w:r>
      <w:r w:rsidR="009A2575">
        <w:t>Business Administration</w:t>
      </w:r>
      <w:r>
        <w:t xml:space="preserve">, </w:t>
      </w:r>
      <w:r w:rsidR="009A2575">
        <w:t>Business Information Technology</w:t>
      </w:r>
    </w:p>
    <w:p w14:paraId="6EF4A34A" w14:textId="1CD3D455" w:rsidR="00E93B96" w:rsidRDefault="00686A49" w:rsidP="00030F5A">
      <w:pPr>
        <w:pStyle w:val="LABabstracttext"/>
      </w:pPr>
      <w:r>
        <w:t>202</w:t>
      </w:r>
      <w:r w:rsidR="009A2575">
        <w:t>4</w:t>
      </w:r>
    </w:p>
    <w:p w14:paraId="55DF062F" w14:textId="4D66808D" w:rsidR="00A4093E" w:rsidRPr="009A2575" w:rsidRDefault="009A2575" w:rsidP="003207B8">
      <w:pPr>
        <w:rPr>
          <w:rFonts w:ascii="Arial" w:hAnsi="Arial" w:cs="Arial"/>
          <w:color w:val="000000" w:themeColor="text1"/>
        </w:rPr>
        <w:sectPr w:rsidR="00A4093E" w:rsidRPr="009A2575" w:rsidSect="00363AAB">
          <w:headerReference w:type="default" r:id="rId11"/>
          <w:pgSz w:w="11906" w:h="16838"/>
          <w:pgMar w:top="1418" w:right="1418" w:bottom="1418" w:left="1701" w:header="1701" w:footer="737" w:gutter="0"/>
          <w:cols w:space="708"/>
          <w:docGrid w:linePitch="360"/>
        </w:sectPr>
      </w:pPr>
      <w:proofErr w:type="spellStart"/>
      <w:r>
        <w:rPr>
          <w:rFonts w:ascii="Arial" w:hAnsi="Arial" w:cs="Arial"/>
          <w:color w:val="000000" w:themeColor="text1"/>
        </w:rPr>
        <w:t>Kien</w:t>
      </w:r>
      <w:proofErr w:type="spellEnd"/>
      <w:r>
        <w:rPr>
          <w:rFonts w:ascii="Arial" w:hAnsi="Arial" w:cs="Arial"/>
          <w:color w:val="000000" w:themeColor="text1"/>
        </w:rPr>
        <w:t xml:space="preserve"> Nguyen Song</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E93B96" w:rsidRPr="00BC75DE" w14:paraId="12CEBEB6" w14:textId="77777777" w:rsidTr="6C4134A8">
        <w:trPr>
          <w:cantSplit/>
          <w:trHeight w:hRule="exact" w:val="992"/>
        </w:trPr>
        <w:tc>
          <w:tcPr>
            <w:tcW w:w="6237" w:type="dxa"/>
            <w:gridSpan w:val="2"/>
            <w:tcBorders>
              <w:top w:val="nil"/>
              <w:left w:val="nil"/>
              <w:bottom w:val="single" w:sz="4" w:space="0" w:color="auto"/>
              <w:right w:val="nil"/>
            </w:tcBorders>
            <w:vAlign w:val="center"/>
          </w:tcPr>
          <w:p w14:paraId="67FD12D6" w14:textId="77777777" w:rsidR="00E93B96" w:rsidRPr="00BC75DE" w:rsidRDefault="00E93B96" w:rsidP="00E93B96">
            <w:pPr>
              <w:rPr>
                <w:rFonts w:cs="Arial"/>
              </w:rPr>
            </w:pPr>
          </w:p>
        </w:tc>
        <w:tc>
          <w:tcPr>
            <w:tcW w:w="2268" w:type="dxa"/>
            <w:tcBorders>
              <w:top w:val="nil"/>
              <w:left w:val="nil"/>
              <w:bottom w:val="single" w:sz="4" w:space="0" w:color="auto"/>
              <w:right w:val="nil"/>
            </w:tcBorders>
            <w:vAlign w:val="center"/>
          </w:tcPr>
          <w:p w14:paraId="72C88CCE" w14:textId="0F21C2E6" w:rsidR="00E93B96" w:rsidRPr="00593818" w:rsidRDefault="00727ACF" w:rsidP="00593818">
            <w:pPr>
              <w:pStyle w:val="LABnon-numberedsubtitlebolded"/>
            </w:pPr>
            <w:r>
              <w:t>Abstract</w:t>
            </w:r>
          </w:p>
        </w:tc>
      </w:tr>
      <w:tr w:rsidR="00E93B96" w:rsidRPr="00BC75DE" w14:paraId="2D9DB476" w14:textId="77777777" w:rsidTr="6C4134A8">
        <w:trPr>
          <w:cantSplit/>
          <w:trHeight w:hRule="exact" w:val="680"/>
        </w:trPr>
        <w:tc>
          <w:tcPr>
            <w:tcW w:w="3561" w:type="dxa"/>
            <w:vMerge w:val="restart"/>
            <w:tcBorders>
              <w:top w:val="single" w:sz="4" w:space="0" w:color="auto"/>
            </w:tcBorders>
          </w:tcPr>
          <w:p w14:paraId="207719F8" w14:textId="77777777" w:rsidR="00E93B96" w:rsidRPr="00593818" w:rsidRDefault="00E93B96" w:rsidP="00593818">
            <w:r>
              <w:t xml:space="preserve">Author(s) </w:t>
            </w:r>
          </w:p>
          <w:p w14:paraId="142C0E5F" w14:textId="1F138171" w:rsidR="00E93B96" w:rsidRPr="00593818" w:rsidRDefault="009A2575" w:rsidP="00593818">
            <w:pPr>
              <w:pStyle w:val="LABabstracttext"/>
            </w:pPr>
            <w:proofErr w:type="spellStart"/>
            <w:r>
              <w:t>Kien</w:t>
            </w:r>
            <w:proofErr w:type="spellEnd"/>
            <w:r>
              <w:t xml:space="preserve"> Nguyen Song</w:t>
            </w:r>
          </w:p>
        </w:tc>
        <w:tc>
          <w:tcPr>
            <w:tcW w:w="2676" w:type="dxa"/>
            <w:tcBorders>
              <w:top w:val="single" w:sz="4" w:space="0" w:color="auto"/>
            </w:tcBorders>
          </w:tcPr>
          <w:p w14:paraId="79300CBA" w14:textId="77777777" w:rsidR="00E93B96" w:rsidRPr="00593818" w:rsidRDefault="00E93B96" w:rsidP="00593818">
            <w:r>
              <w:t xml:space="preserve">Publication type </w:t>
            </w:r>
          </w:p>
          <w:p w14:paraId="436540F1" w14:textId="77777777" w:rsidR="00E93B96" w:rsidRPr="00593818" w:rsidRDefault="00E93B96" w:rsidP="00593818">
            <w:pPr>
              <w:pStyle w:val="LABabstracttext"/>
            </w:pPr>
            <w:r>
              <w:t>Thesis, UAS</w:t>
            </w:r>
          </w:p>
        </w:tc>
        <w:tc>
          <w:tcPr>
            <w:tcW w:w="2268" w:type="dxa"/>
            <w:tcBorders>
              <w:top w:val="single" w:sz="4" w:space="0" w:color="auto"/>
            </w:tcBorders>
          </w:tcPr>
          <w:p w14:paraId="1E7943AE" w14:textId="2BAF97C4" w:rsidR="00A82428" w:rsidRPr="00593818" w:rsidRDefault="005A3895" w:rsidP="00593818">
            <w:r>
              <w:t xml:space="preserve">Completion </w:t>
            </w:r>
            <w:r w:rsidR="007C7EA1">
              <w:t>year</w:t>
            </w:r>
          </w:p>
          <w:p w14:paraId="2D2633CB" w14:textId="4510A015" w:rsidR="00E93B96" w:rsidRPr="002A7DEC" w:rsidRDefault="005A3895" w:rsidP="00593818">
            <w:pPr>
              <w:pStyle w:val="LABabstracttext"/>
            </w:pPr>
            <w:r>
              <w:t>20</w:t>
            </w:r>
            <w:r w:rsidR="009A2575">
              <w:t>24</w:t>
            </w:r>
          </w:p>
        </w:tc>
      </w:tr>
      <w:tr w:rsidR="00E93B96" w:rsidRPr="00BC75DE" w14:paraId="0E045C00" w14:textId="77777777" w:rsidTr="6C4134A8">
        <w:trPr>
          <w:cantSplit/>
          <w:trHeight w:hRule="exact" w:val="680"/>
        </w:trPr>
        <w:tc>
          <w:tcPr>
            <w:tcW w:w="3561" w:type="dxa"/>
            <w:vMerge/>
          </w:tcPr>
          <w:p w14:paraId="1620D1CF" w14:textId="77777777" w:rsidR="00E93B96" w:rsidRPr="00BC75DE" w:rsidRDefault="00E93B96" w:rsidP="00E93B96">
            <w:pPr>
              <w:rPr>
                <w:rFonts w:cs="Arial"/>
              </w:rPr>
            </w:pPr>
          </w:p>
        </w:tc>
        <w:tc>
          <w:tcPr>
            <w:tcW w:w="2676" w:type="dxa"/>
          </w:tcPr>
          <w:p w14:paraId="041DBBDC" w14:textId="1B0959D8" w:rsidR="00E93B96" w:rsidRPr="00593818" w:rsidRDefault="00727ACF" w:rsidP="00593818">
            <w:r>
              <w:t>Number of pages</w:t>
            </w:r>
          </w:p>
          <w:p w14:paraId="03BC893E" w14:textId="4B14BD79" w:rsidR="00E93B96" w:rsidRPr="00BC75DE" w:rsidRDefault="004603CA" w:rsidP="00E93B96">
            <w:pPr>
              <w:rPr>
                <w:rFonts w:cs="Arial"/>
              </w:rPr>
            </w:pPr>
            <w:r>
              <w:t>xx</w:t>
            </w:r>
          </w:p>
        </w:tc>
        <w:tc>
          <w:tcPr>
            <w:tcW w:w="2268" w:type="dxa"/>
          </w:tcPr>
          <w:p w14:paraId="72E9CA57" w14:textId="72AB96F6" w:rsidR="00E93B96" w:rsidRPr="00BC75DE" w:rsidRDefault="00E93B96" w:rsidP="00E93B96">
            <w:pPr>
              <w:rPr>
                <w:rFonts w:cs="Arial"/>
              </w:rPr>
            </w:pPr>
          </w:p>
        </w:tc>
      </w:tr>
      <w:tr w:rsidR="00E93B96" w:rsidRPr="00BC75DE" w14:paraId="6833F3DB" w14:textId="77777777" w:rsidTr="6C4134A8">
        <w:trPr>
          <w:cantSplit/>
          <w:trHeight w:hRule="exact" w:val="1084"/>
        </w:trPr>
        <w:tc>
          <w:tcPr>
            <w:tcW w:w="8505" w:type="dxa"/>
            <w:gridSpan w:val="3"/>
          </w:tcPr>
          <w:p w14:paraId="584A3128" w14:textId="2AE873FC" w:rsidR="00E93B96" w:rsidRPr="00593818" w:rsidRDefault="00D3376B" w:rsidP="00593818">
            <w:r>
              <w:t xml:space="preserve">Title of </w:t>
            </w:r>
            <w:r w:rsidR="007C7EA1">
              <w:t>the thesis</w:t>
            </w:r>
          </w:p>
          <w:p w14:paraId="383A9F67" w14:textId="5296DDB8" w:rsidR="009A2575" w:rsidRPr="009A2575" w:rsidRDefault="009A2575" w:rsidP="009A2575">
            <w:pPr>
              <w:pStyle w:val="LABabstracttext"/>
              <w:rPr>
                <w:b/>
              </w:rPr>
            </w:pPr>
            <w:r w:rsidRPr="009A2575">
              <w:rPr>
                <w:b/>
              </w:rPr>
              <w:t>Image Performance Impact on SaaS Landing Pages</w:t>
            </w:r>
          </w:p>
          <w:p w14:paraId="55688B53" w14:textId="3C01FDCC" w:rsidR="00244133" w:rsidRDefault="00244133" w:rsidP="00593818">
            <w:pPr>
              <w:pStyle w:val="LABabstracttext"/>
              <w:rPr>
                <w:b/>
              </w:rPr>
            </w:pPr>
          </w:p>
          <w:p w14:paraId="314CBE79" w14:textId="4BBAB96E" w:rsidR="00E93B96" w:rsidRPr="00593818" w:rsidRDefault="00E93B96" w:rsidP="00593818">
            <w:pPr>
              <w:pStyle w:val="LABabstracttext"/>
              <w:rPr>
                <w:b/>
              </w:rPr>
            </w:pPr>
            <w:r>
              <w:t>Subheading, if any</w:t>
            </w:r>
          </w:p>
        </w:tc>
      </w:tr>
      <w:tr w:rsidR="00E93B96" w:rsidRPr="00BC75DE" w14:paraId="264A5EDF" w14:textId="77777777" w:rsidTr="6C4134A8">
        <w:trPr>
          <w:cantSplit/>
          <w:trHeight w:hRule="exact" w:val="737"/>
        </w:trPr>
        <w:tc>
          <w:tcPr>
            <w:tcW w:w="8505" w:type="dxa"/>
            <w:gridSpan w:val="3"/>
          </w:tcPr>
          <w:p w14:paraId="2C1F18D6" w14:textId="39DC236E" w:rsidR="00E93B96" w:rsidRPr="00593818" w:rsidRDefault="00AB7D5D" w:rsidP="00593818">
            <w:r>
              <w:t>Degree</w:t>
            </w:r>
            <w:r w:rsidR="00834DCC">
              <w:t>, Field of Study</w:t>
            </w:r>
          </w:p>
          <w:p w14:paraId="4008A262" w14:textId="35FF4EEB" w:rsidR="00E93B96" w:rsidRPr="00593818" w:rsidRDefault="009A2575" w:rsidP="00593818">
            <w:pPr>
              <w:pStyle w:val="LABabstracttext"/>
            </w:pPr>
            <w:r>
              <w:t>Bachelor of Business Administration, Business Information Technology</w:t>
            </w:r>
          </w:p>
        </w:tc>
      </w:tr>
      <w:tr w:rsidR="00244133" w:rsidRPr="00A82428" w14:paraId="221BAB6E" w14:textId="77777777" w:rsidTr="6C4134A8">
        <w:trPr>
          <w:cantSplit/>
          <w:trHeight w:hRule="exact" w:val="4305"/>
        </w:trPr>
        <w:tc>
          <w:tcPr>
            <w:tcW w:w="8505" w:type="dxa"/>
            <w:gridSpan w:val="3"/>
          </w:tcPr>
          <w:p w14:paraId="52D29B93" w14:textId="132883A9" w:rsidR="00244133" w:rsidRPr="00593818" w:rsidRDefault="008F326F" w:rsidP="00244133">
            <w:r>
              <w:t>Abstract</w:t>
            </w:r>
          </w:p>
          <w:p w14:paraId="3C1C480E" w14:textId="77777777" w:rsidR="00244133" w:rsidRDefault="008F326F" w:rsidP="00244133">
            <w:pPr>
              <w:pStyle w:val="LABabstracttext"/>
            </w:pPr>
            <w:r>
              <w:t>Type the abstract text here …</w:t>
            </w:r>
          </w:p>
          <w:p w14:paraId="0C5E2613" w14:textId="77777777" w:rsidR="001B5AF2" w:rsidRDefault="001B5AF2" w:rsidP="001B5AF2">
            <w:pPr>
              <w:rPr>
                <w:rFonts w:ascii="Arial" w:eastAsia="Times New Roman" w:hAnsi="Arial" w:cs="Times New Roman"/>
                <w:szCs w:val="20"/>
                <w:lang w:eastAsia="fi-FI"/>
              </w:rPr>
            </w:pPr>
          </w:p>
          <w:p w14:paraId="506A8922" w14:textId="60F72B1A" w:rsidR="001B5AF2" w:rsidRPr="001B5AF2" w:rsidRDefault="001B5AF2" w:rsidP="001B5AF2">
            <w:pPr>
              <w:tabs>
                <w:tab w:val="left" w:pos="2839"/>
              </w:tabs>
              <w:rPr>
                <w:lang w:eastAsia="fi-FI"/>
              </w:rPr>
            </w:pPr>
            <w:r>
              <w:rPr>
                <w:lang w:eastAsia="fi-FI"/>
              </w:rPr>
              <w:tab/>
            </w:r>
          </w:p>
        </w:tc>
      </w:tr>
      <w:tr w:rsidR="00E93B96" w:rsidRPr="00BC75DE" w14:paraId="40FC8F0E" w14:textId="77777777" w:rsidTr="6C4134A8">
        <w:trPr>
          <w:cantSplit/>
          <w:trHeight w:hRule="exact" w:val="964"/>
        </w:trPr>
        <w:tc>
          <w:tcPr>
            <w:tcW w:w="8505" w:type="dxa"/>
            <w:gridSpan w:val="3"/>
          </w:tcPr>
          <w:p w14:paraId="78B3EF31" w14:textId="77777777" w:rsidR="00E93B96" w:rsidRPr="00593818" w:rsidRDefault="001C2478" w:rsidP="00593818">
            <w:r>
              <w:t>Keywords</w:t>
            </w:r>
          </w:p>
          <w:p w14:paraId="29EC2EE7" w14:textId="3C1E44B5" w:rsidR="00E93B96" w:rsidRPr="00593818" w:rsidRDefault="009A2575" w:rsidP="00593818">
            <w:pPr>
              <w:pStyle w:val="LABabstracttext"/>
            </w:pPr>
            <w:r>
              <w:t xml:space="preserve">Image performance, landing page, SaaS, page </w:t>
            </w:r>
            <w:proofErr w:type="gramStart"/>
            <w:r>
              <w:t>speed</w:t>
            </w:r>
            <w:proofErr w:type="gramEnd"/>
          </w:p>
          <w:p w14:paraId="64D01062" w14:textId="77777777" w:rsidR="00E93B96" w:rsidRPr="00593818" w:rsidRDefault="00E93B96" w:rsidP="00593818"/>
          <w:p w14:paraId="1D116FD9" w14:textId="77777777" w:rsidR="00E93B96" w:rsidRPr="00BC75DE" w:rsidRDefault="00E93B96" w:rsidP="00E93B96">
            <w:pPr>
              <w:tabs>
                <w:tab w:val="left" w:pos="2055"/>
              </w:tabs>
              <w:rPr>
                <w:rFonts w:cs="Arial"/>
              </w:rPr>
            </w:pPr>
          </w:p>
        </w:tc>
      </w:tr>
    </w:tbl>
    <w:p w14:paraId="3408E0E8" w14:textId="02BB61E6" w:rsidR="00244133" w:rsidRDefault="00244133">
      <w:pPr>
        <w:rPr>
          <w:rFonts w:ascii="Arial" w:hAnsi="Arial" w:cs="Arial"/>
        </w:rPr>
      </w:pPr>
    </w:p>
    <w:p w14:paraId="3F001F3E" w14:textId="673C6301" w:rsidR="00244133" w:rsidRPr="00BC75DE" w:rsidRDefault="00244133">
      <w:pPr>
        <w:rPr>
          <w:rFonts w:ascii="Arial" w:hAnsi="Arial" w:cs="Arial"/>
        </w:rPr>
        <w:sectPr w:rsidR="00244133" w:rsidRPr="00BC75DE" w:rsidSect="00363AAB">
          <w:headerReference w:type="default" r:id="rId12"/>
          <w:pgSz w:w="11906" w:h="16838"/>
          <w:pgMar w:top="1418" w:right="1418" w:bottom="1418" w:left="1701" w:header="1701" w:footer="737" w:gutter="0"/>
          <w:cols w:space="708"/>
          <w:docGrid w:linePitch="360"/>
        </w:sectPr>
      </w:pPr>
      <w:r>
        <w:br w:type="page"/>
      </w:r>
    </w:p>
    <w:sdt>
      <w:sdtPr>
        <w:rPr>
          <w:caps/>
        </w:rPr>
        <w:id w:val="-1031035482"/>
        <w:docPartObj>
          <w:docPartGallery w:val="Table of Contents"/>
          <w:docPartUnique/>
        </w:docPartObj>
      </w:sdtPr>
      <w:sdtEndPr>
        <w:rPr>
          <w:b/>
          <w:bCs/>
          <w:caps w:val="0"/>
        </w:rPr>
      </w:sdtEndPr>
      <w:sdtContent>
        <w:p w14:paraId="193259A8" w14:textId="77777777" w:rsidR="00195849" w:rsidRPr="001C2478" w:rsidRDefault="00195849" w:rsidP="005D45C7">
          <w:pPr>
            <w:pStyle w:val="LABContent"/>
          </w:pPr>
          <w:r>
            <w:t>Contents</w:t>
          </w:r>
        </w:p>
        <w:p w14:paraId="266230AC" w14:textId="23A63EC3" w:rsidR="00502340" w:rsidRDefault="005D45C7">
          <w:pPr>
            <w:pStyle w:val="TOC1"/>
            <w:rPr>
              <w:rFonts w:asciiTheme="minorHAnsi" w:eastAsiaTheme="minorEastAsia" w:hAnsiTheme="minorHAnsi" w:cstheme="minorBidi"/>
              <w:kern w:val="2"/>
              <w:sz w:val="24"/>
              <w:szCs w:val="24"/>
              <w:lang w:val="en-FI" w:eastAsia="en-GB"/>
              <w14:ligatures w14:val="standardContextual"/>
            </w:rPr>
          </w:pPr>
          <w:r>
            <w:rPr>
              <w:caps/>
            </w:rPr>
            <w:fldChar w:fldCharType="begin"/>
          </w:r>
          <w:r>
            <w:rPr>
              <w:caps/>
            </w:rPr>
            <w:instrText xml:space="preserve"> TOC \o "1-3" \h \z \u </w:instrText>
          </w:r>
          <w:r>
            <w:rPr>
              <w:caps/>
            </w:rPr>
            <w:fldChar w:fldCharType="separate"/>
          </w:r>
          <w:hyperlink w:anchor="_Toc181948730" w:history="1">
            <w:r w:rsidR="00502340" w:rsidRPr="00541BA0">
              <w:rPr>
                <w:rStyle w:val="Hyperlink"/>
              </w:rPr>
              <w:t>1</w:t>
            </w:r>
            <w:r w:rsidR="00502340">
              <w:rPr>
                <w:rFonts w:asciiTheme="minorHAnsi" w:eastAsiaTheme="minorEastAsia" w:hAnsiTheme="minorHAnsi" w:cstheme="minorBidi"/>
                <w:kern w:val="2"/>
                <w:sz w:val="24"/>
                <w:szCs w:val="24"/>
                <w:lang w:val="en-FI" w:eastAsia="en-GB"/>
                <w14:ligatures w14:val="standardContextual"/>
              </w:rPr>
              <w:tab/>
            </w:r>
            <w:r w:rsidR="00502340" w:rsidRPr="00541BA0">
              <w:rPr>
                <w:rStyle w:val="Hyperlink"/>
              </w:rPr>
              <w:t>Introduction</w:t>
            </w:r>
            <w:r w:rsidR="00502340">
              <w:rPr>
                <w:webHidden/>
              </w:rPr>
              <w:tab/>
            </w:r>
            <w:r w:rsidR="00502340">
              <w:rPr>
                <w:webHidden/>
              </w:rPr>
              <w:fldChar w:fldCharType="begin"/>
            </w:r>
            <w:r w:rsidR="00502340">
              <w:rPr>
                <w:webHidden/>
              </w:rPr>
              <w:instrText xml:space="preserve"> PAGEREF _Toc181948730 \h </w:instrText>
            </w:r>
            <w:r w:rsidR="00502340">
              <w:rPr>
                <w:webHidden/>
              </w:rPr>
            </w:r>
            <w:r w:rsidR="00502340">
              <w:rPr>
                <w:webHidden/>
              </w:rPr>
              <w:fldChar w:fldCharType="separate"/>
            </w:r>
            <w:r w:rsidR="00502340">
              <w:rPr>
                <w:webHidden/>
              </w:rPr>
              <w:t>1</w:t>
            </w:r>
            <w:r w:rsidR="00502340">
              <w:rPr>
                <w:webHidden/>
              </w:rPr>
              <w:fldChar w:fldCharType="end"/>
            </w:r>
          </w:hyperlink>
        </w:p>
        <w:p w14:paraId="1FF207C9" w14:textId="42F595A5" w:rsidR="00502340" w:rsidRDefault="00502340">
          <w:pPr>
            <w:pStyle w:val="TOC1"/>
            <w:rPr>
              <w:rFonts w:asciiTheme="minorHAnsi" w:eastAsiaTheme="minorEastAsia" w:hAnsiTheme="minorHAnsi" w:cstheme="minorBidi"/>
              <w:kern w:val="2"/>
              <w:sz w:val="24"/>
              <w:szCs w:val="24"/>
              <w:lang w:val="en-FI" w:eastAsia="en-GB"/>
              <w14:ligatures w14:val="standardContextual"/>
            </w:rPr>
          </w:pPr>
          <w:hyperlink w:anchor="_Toc181948731" w:history="1">
            <w:r w:rsidRPr="00541BA0">
              <w:rPr>
                <w:rStyle w:val="Hyperlink"/>
              </w:rPr>
              <w:t>2</w:t>
            </w:r>
            <w:r>
              <w:rPr>
                <w:rFonts w:asciiTheme="minorHAnsi" w:eastAsiaTheme="minorEastAsia" w:hAnsiTheme="minorHAnsi" w:cstheme="minorBidi"/>
                <w:kern w:val="2"/>
                <w:sz w:val="24"/>
                <w:szCs w:val="24"/>
                <w:lang w:val="en-FI" w:eastAsia="en-GB"/>
                <w14:ligatures w14:val="standardContextual"/>
              </w:rPr>
              <w:tab/>
            </w:r>
            <w:r w:rsidRPr="00541BA0">
              <w:rPr>
                <w:rStyle w:val="Hyperlink"/>
              </w:rPr>
              <w:t>Method</w:t>
            </w:r>
            <w:r>
              <w:rPr>
                <w:webHidden/>
              </w:rPr>
              <w:tab/>
            </w:r>
            <w:r>
              <w:rPr>
                <w:webHidden/>
              </w:rPr>
              <w:fldChar w:fldCharType="begin"/>
            </w:r>
            <w:r>
              <w:rPr>
                <w:webHidden/>
              </w:rPr>
              <w:instrText xml:space="preserve"> PAGEREF _Toc181948731 \h </w:instrText>
            </w:r>
            <w:r>
              <w:rPr>
                <w:webHidden/>
              </w:rPr>
            </w:r>
            <w:r>
              <w:rPr>
                <w:webHidden/>
              </w:rPr>
              <w:fldChar w:fldCharType="separate"/>
            </w:r>
            <w:r>
              <w:rPr>
                <w:webHidden/>
              </w:rPr>
              <w:t>3</w:t>
            </w:r>
            <w:r>
              <w:rPr>
                <w:webHidden/>
              </w:rPr>
              <w:fldChar w:fldCharType="end"/>
            </w:r>
          </w:hyperlink>
        </w:p>
        <w:p w14:paraId="23216092" w14:textId="265C6BB8" w:rsidR="00502340" w:rsidRDefault="00502340">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1948732" w:history="1">
            <w:r w:rsidRPr="00541BA0">
              <w:rPr>
                <w:rStyle w:val="Hyperlink"/>
                <w:noProof/>
              </w:rPr>
              <w:t>2.1</w:t>
            </w:r>
            <w:r>
              <w:rPr>
                <w:rFonts w:asciiTheme="minorHAnsi" w:eastAsiaTheme="minorEastAsia" w:hAnsiTheme="minorHAnsi"/>
                <w:noProof/>
                <w:kern w:val="2"/>
                <w:sz w:val="24"/>
                <w:szCs w:val="24"/>
                <w:lang w:val="en-FI" w:eastAsia="en-GB"/>
                <w14:ligatures w14:val="standardContextual"/>
              </w:rPr>
              <w:tab/>
            </w:r>
            <w:r w:rsidRPr="00541BA0">
              <w:rPr>
                <w:rStyle w:val="Hyperlink"/>
                <w:noProof/>
              </w:rPr>
              <w:t>Research design</w:t>
            </w:r>
            <w:r>
              <w:rPr>
                <w:noProof/>
                <w:webHidden/>
              </w:rPr>
              <w:tab/>
            </w:r>
            <w:r>
              <w:rPr>
                <w:noProof/>
                <w:webHidden/>
              </w:rPr>
              <w:fldChar w:fldCharType="begin"/>
            </w:r>
            <w:r>
              <w:rPr>
                <w:noProof/>
                <w:webHidden/>
              </w:rPr>
              <w:instrText xml:space="preserve"> PAGEREF _Toc181948732 \h </w:instrText>
            </w:r>
            <w:r>
              <w:rPr>
                <w:noProof/>
                <w:webHidden/>
              </w:rPr>
            </w:r>
            <w:r>
              <w:rPr>
                <w:noProof/>
                <w:webHidden/>
              </w:rPr>
              <w:fldChar w:fldCharType="separate"/>
            </w:r>
            <w:r>
              <w:rPr>
                <w:noProof/>
                <w:webHidden/>
              </w:rPr>
              <w:t>3</w:t>
            </w:r>
            <w:r>
              <w:rPr>
                <w:noProof/>
                <w:webHidden/>
              </w:rPr>
              <w:fldChar w:fldCharType="end"/>
            </w:r>
          </w:hyperlink>
        </w:p>
        <w:p w14:paraId="52827D81" w14:textId="75A56C49" w:rsidR="00502340" w:rsidRDefault="00502340">
          <w:pPr>
            <w:pStyle w:val="TOC1"/>
            <w:rPr>
              <w:rFonts w:asciiTheme="minorHAnsi" w:eastAsiaTheme="minorEastAsia" w:hAnsiTheme="minorHAnsi" w:cstheme="minorBidi"/>
              <w:kern w:val="2"/>
              <w:sz w:val="24"/>
              <w:szCs w:val="24"/>
              <w:lang w:val="en-FI" w:eastAsia="en-GB"/>
              <w14:ligatures w14:val="standardContextual"/>
            </w:rPr>
          </w:pPr>
          <w:hyperlink w:anchor="_Toc181948733" w:history="1">
            <w:r w:rsidRPr="00541BA0">
              <w:rPr>
                <w:rStyle w:val="Hyperlink"/>
              </w:rPr>
              <w:t>3</w:t>
            </w:r>
            <w:r>
              <w:rPr>
                <w:rFonts w:asciiTheme="minorHAnsi" w:eastAsiaTheme="minorEastAsia" w:hAnsiTheme="minorHAnsi" w:cstheme="minorBidi"/>
                <w:kern w:val="2"/>
                <w:sz w:val="24"/>
                <w:szCs w:val="24"/>
                <w:lang w:val="en-FI" w:eastAsia="en-GB"/>
                <w14:ligatures w14:val="standardContextual"/>
              </w:rPr>
              <w:tab/>
            </w:r>
            <w:r w:rsidRPr="00541BA0">
              <w:rPr>
                <w:rStyle w:val="Hyperlink"/>
              </w:rPr>
              <w:t>Glossary</w:t>
            </w:r>
            <w:r>
              <w:rPr>
                <w:webHidden/>
              </w:rPr>
              <w:tab/>
            </w:r>
            <w:r>
              <w:rPr>
                <w:webHidden/>
              </w:rPr>
              <w:fldChar w:fldCharType="begin"/>
            </w:r>
            <w:r>
              <w:rPr>
                <w:webHidden/>
              </w:rPr>
              <w:instrText xml:space="preserve"> PAGEREF _Toc181948733 \h </w:instrText>
            </w:r>
            <w:r>
              <w:rPr>
                <w:webHidden/>
              </w:rPr>
            </w:r>
            <w:r>
              <w:rPr>
                <w:webHidden/>
              </w:rPr>
              <w:fldChar w:fldCharType="separate"/>
            </w:r>
            <w:r>
              <w:rPr>
                <w:webHidden/>
              </w:rPr>
              <w:t>4</w:t>
            </w:r>
            <w:r>
              <w:rPr>
                <w:webHidden/>
              </w:rPr>
              <w:fldChar w:fldCharType="end"/>
            </w:r>
          </w:hyperlink>
        </w:p>
        <w:p w14:paraId="7315AE1A" w14:textId="5E8C0A08" w:rsidR="00502340" w:rsidRDefault="00502340">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1948734" w:history="1">
            <w:r w:rsidRPr="00541BA0">
              <w:rPr>
                <w:rStyle w:val="Hyperlink"/>
                <w:noProof/>
              </w:rPr>
              <w:t>3.1</w:t>
            </w:r>
            <w:r>
              <w:rPr>
                <w:rFonts w:asciiTheme="minorHAnsi" w:eastAsiaTheme="minorEastAsia" w:hAnsiTheme="minorHAnsi"/>
                <w:noProof/>
                <w:kern w:val="2"/>
                <w:sz w:val="24"/>
                <w:szCs w:val="24"/>
                <w:lang w:val="en-FI" w:eastAsia="en-GB"/>
                <w14:ligatures w14:val="standardContextual"/>
              </w:rPr>
              <w:tab/>
            </w:r>
            <w:r w:rsidRPr="00541BA0">
              <w:rPr>
                <w:rStyle w:val="Hyperlink"/>
                <w:noProof/>
              </w:rPr>
              <w:t>Landing Page</w:t>
            </w:r>
            <w:r>
              <w:rPr>
                <w:noProof/>
                <w:webHidden/>
              </w:rPr>
              <w:tab/>
            </w:r>
            <w:r>
              <w:rPr>
                <w:noProof/>
                <w:webHidden/>
              </w:rPr>
              <w:fldChar w:fldCharType="begin"/>
            </w:r>
            <w:r>
              <w:rPr>
                <w:noProof/>
                <w:webHidden/>
              </w:rPr>
              <w:instrText xml:space="preserve"> PAGEREF _Toc181948734 \h </w:instrText>
            </w:r>
            <w:r>
              <w:rPr>
                <w:noProof/>
                <w:webHidden/>
              </w:rPr>
            </w:r>
            <w:r>
              <w:rPr>
                <w:noProof/>
                <w:webHidden/>
              </w:rPr>
              <w:fldChar w:fldCharType="separate"/>
            </w:r>
            <w:r>
              <w:rPr>
                <w:noProof/>
                <w:webHidden/>
              </w:rPr>
              <w:t>4</w:t>
            </w:r>
            <w:r>
              <w:rPr>
                <w:noProof/>
                <w:webHidden/>
              </w:rPr>
              <w:fldChar w:fldCharType="end"/>
            </w:r>
          </w:hyperlink>
        </w:p>
        <w:p w14:paraId="21C51F65" w14:textId="56557DF8" w:rsidR="00502340" w:rsidRDefault="00502340">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1948735" w:history="1">
            <w:r w:rsidRPr="00541BA0">
              <w:rPr>
                <w:rStyle w:val="Hyperlink"/>
                <w:noProof/>
              </w:rPr>
              <w:t>3.2</w:t>
            </w:r>
            <w:r>
              <w:rPr>
                <w:rFonts w:asciiTheme="minorHAnsi" w:eastAsiaTheme="minorEastAsia" w:hAnsiTheme="minorHAnsi"/>
                <w:noProof/>
                <w:kern w:val="2"/>
                <w:sz w:val="24"/>
                <w:szCs w:val="24"/>
                <w:lang w:val="en-FI" w:eastAsia="en-GB"/>
                <w14:ligatures w14:val="standardContextual"/>
              </w:rPr>
              <w:tab/>
            </w:r>
            <w:r w:rsidRPr="00541BA0">
              <w:rPr>
                <w:rStyle w:val="Hyperlink"/>
                <w:noProof/>
              </w:rPr>
              <w:t>Software-as-a-Service</w:t>
            </w:r>
            <w:r>
              <w:rPr>
                <w:noProof/>
                <w:webHidden/>
              </w:rPr>
              <w:tab/>
            </w:r>
            <w:r>
              <w:rPr>
                <w:noProof/>
                <w:webHidden/>
              </w:rPr>
              <w:fldChar w:fldCharType="begin"/>
            </w:r>
            <w:r>
              <w:rPr>
                <w:noProof/>
                <w:webHidden/>
              </w:rPr>
              <w:instrText xml:space="preserve"> PAGEREF _Toc181948735 \h </w:instrText>
            </w:r>
            <w:r>
              <w:rPr>
                <w:noProof/>
                <w:webHidden/>
              </w:rPr>
            </w:r>
            <w:r>
              <w:rPr>
                <w:noProof/>
                <w:webHidden/>
              </w:rPr>
              <w:fldChar w:fldCharType="separate"/>
            </w:r>
            <w:r>
              <w:rPr>
                <w:noProof/>
                <w:webHidden/>
              </w:rPr>
              <w:t>4</w:t>
            </w:r>
            <w:r>
              <w:rPr>
                <w:noProof/>
                <w:webHidden/>
              </w:rPr>
              <w:fldChar w:fldCharType="end"/>
            </w:r>
          </w:hyperlink>
        </w:p>
        <w:p w14:paraId="22523A96" w14:textId="293D451E" w:rsidR="00502340" w:rsidRDefault="00502340">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1948736" w:history="1">
            <w:r w:rsidRPr="00541BA0">
              <w:rPr>
                <w:rStyle w:val="Hyperlink"/>
                <w:noProof/>
              </w:rPr>
              <w:t>3.3</w:t>
            </w:r>
            <w:r>
              <w:rPr>
                <w:rFonts w:asciiTheme="minorHAnsi" w:eastAsiaTheme="minorEastAsia" w:hAnsiTheme="minorHAnsi"/>
                <w:noProof/>
                <w:kern w:val="2"/>
                <w:sz w:val="24"/>
                <w:szCs w:val="24"/>
                <w:lang w:val="en-FI" w:eastAsia="en-GB"/>
                <w14:ligatures w14:val="standardContextual"/>
              </w:rPr>
              <w:tab/>
            </w:r>
            <w:r w:rsidRPr="00541BA0">
              <w:rPr>
                <w:rStyle w:val="Hyperlink"/>
                <w:noProof/>
              </w:rPr>
              <w:t>Key Performance Indicator</w:t>
            </w:r>
            <w:r>
              <w:rPr>
                <w:noProof/>
                <w:webHidden/>
              </w:rPr>
              <w:tab/>
            </w:r>
            <w:r>
              <w:rPr>
                <w:noProof/>
                <w:webHidden/>
              </w:rPr>
              <w:fldChar w:fldCharType="begin"/>
            </w:r>
            <w:r>
              <w:rPr>
                <w:noProof/>
                <w:webHidden/>
              </w:rPr>
              <w:instrText xml:space="preserve"> PAGEREF _Toc181948736 \h </w:instrText>
            </w:r>
            <w:r>
              <w:rPr>
                <w:noProof/>
                <w:webHidden/>
              </w:rPr>
            </w:r>
            <w:r>
              <w:rPr>
                <w:noProof/>
                <w:webHidden/>
              </w:rPr>
              <w:fldChar w:fldCharType="separate"/>
            </w:r>
            <w:r>
              <w:rPr>
                <w:noProof/>
                <w:webHidden/>
              </w:rPr>
              <w:t>4</w:t>
            </w:r>
            <w:r>
              <w:rPr>
                <w:noProof/>
                <w:webHidden/>
              </w:rPr>
              <w:fldChar w:fldCharType="end"/>
            </w:r>
          </w:hyperlink>
        </w:p>
        <w:p w14:paraId="479E5E9D" w14:textId="22ED5A1D" w:rsidR="00502340" w:rsidRDefault="00502340">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1948737" w:history="1">
            <w:r w:rsidRPr="00541BA0">
              <w:rPr>
                <w:rStyle w:val="Hyperlink"/>
                <w:noProof/>
              </w:rPr>
              <w:t>3.4</w:t>
            </w:r>
            <w:r>
              <w:rPr>
                <w:rFonts w:asciiTheme="minorHAnsi" w:eastAsiaTheme="minorEastAsia" w:hAnsiTheme="minorHAnsi"/>
                <w:noProof/>
                <w:kern w:val="2"/>
                <w:sz w:val="24"/>
                <w:szCs w:val="24"/>
                <w:lang w:val="en-FI" w:eastAsia="en-GB"/>
                <w14:ligatures w14:val="standardContextual"/>
              </w:rPr>
              <w:tab/>
            </w:r>
            <w:r w:rsidRPr="00541BA0">
              <w:rPr>
                <w:rStyle w:val="Hyperlink"/>
                <w:noProof/>
              </w:rPr>
              <w:t>Conversion Rate</w:t>
            </w:r>
            <w:r>
              <w:rPr>
                <w:noProof/>
                <w:webHidden/>
              </w:rPr>
              <w:tab/>
            </w:r>
            <w:r>
              <w:rPr>
                <w:noProof/>
                <w:webHidden/>
              </w:rPr>
              <w:fldChar w:fldCharType="begin"/>
            </w:r>
            <w:r>
              <w:rPr>
                <w:noProof/>
                <w:webHidden/>
              </w:rPr>
              <w:instrText xml:space="preserve"> PAGEREF _Toc181948737 \h </w:instrText>
            </w:r>
            <w:r>
              <w:rPr>
                <w:noProof/>
                <w:webHidden/>
              </w:rPr>
            </w:r>
            <w:r>
              <w:rPr>
                <w:noProof/>
                <w:webHidden/>
              </w:rPr>
              <w:fldChar w:fldCharType="separate"/>
            </w:r>
            <w:r>
              <w:rPr>
                <w:noProof/>
                <w:webHidden/>
              </w:rPr>
              <w:t>5</w:t>
            </w:r>
            <w:r>
              <w:rPr>
                <w:noProof/>
                <w:webHidden/>
              </w:rPr>
              <w:fldChar w:fldCharType="end"/>
            </w:r>
          </w:hyperlink>
        </w:p>
        <w:p w14:paraId="21A089E0" w14:textId="44B4D969" w:rsidR="00502340" w:rsidRDefault="00502340">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1948738" w:history="1">
            <w:r w:rsidRPr="00541BA0">
              <w:rPr>
                <w:rStyle w:val="Hyperlink"/>
                <w:noProof/>
              </w:rPr>
              <w:t>3.5</w:t>
            </w:r>
            <w:r>
              <w:rPr>
                <w:rFonts w:asciiTheme="minorHAnsi" w:eastAsiaTheme="minorEastAsia" w:hAnsiTheme="minorHAnsi"/>
                <w:noProof/>
                <w:kern w:val="2"/>
                <w:sz w:val="24"/>
                <w:szCs w:val="24"/>
                <w:lang w:val="en-FI" w:eastAsia="en-GB"/>
                <w14:ligatures w14:val="standardContextual"/>
              </w:rPr>
              <w:tab/>
            </w:r>
            <w:r w:rsidRPr="00541BA0">
              <w:rPr>
                <w:rStyle w:val="Hyperlink"/>
                <w:noProof/>
              </w:rPr>
              <w:t>Bounce Rate</w:t>
            </w:r>
            <w:r>
              <w:rPr>
                <w:noProof/>
                <w:webHidden/>
              </w:rPr>
              <w:tab/>
            </w:r>
            <w:r>
              <w:rPr>
                <w:noProof/>
                <w:webHidden/>
              </w:rPr>
              <w:fldChar w:fldCharType="begin"/>
            </w:r>
            <w:r>
              <w:rPr>
                <w:noProof/>
                <w:webHidden/>
              </w:rPr>
              <w:instrText xml:space="preserve"> PAGEREF _Toc181948738 \h </w:instrText>
            </w:r>
            <w:r>
              <w:rPr>
                <w:noProof/>
                <w:webHidden/>
              </w:rPr>
            </w:r>
            <w:r>
              <w:rPr>
                <w:noProof/>
                <w:webHidden/>
              </w:rPr>
              <w:fldChar w:fldCharType="separate"/>
            </w:r>
            <w:r>
              <w:rPr>
                <w:noProof/>
                <w:webHidden/>
              </w:rPr>
              <w:t>5</w:t>
            </w:r>
            <w:r>
              <w:rPr>
                <w:noProof/>
                <w:webHidden/>
              </w:rPr>
              <w:fldChar w:fldCharType="end"/>
            </w:r>
          </w:hyperlink>
        </w:p>
        <w:p w14:paraId="26D60BE0" w14:textId="14FB658C" w:rsidR="00502340" w:rsidRDefault="00502340">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1948739" w:history="1">
            <w:r w:rsidRPr="00541BA0">
              <w:rPr>
                <w:rStyle w:val="Hyperlink"/>
                <w:noProof/>
              </w:rPr>
              <w:t>3.6</w:t>
            </w:r>
            <w:r>
              <w:rPr>
                <w:rFonts w:asciiTheme="minorHAnsi" w:eastAsiaTheme="minorEastAsia" w:hAnsiTheme="minorHAnsi"/>
                <w:noProof/>
                <w:kern w:val="2"/>
                <w:sz w:val="24"/>
                <w:szCs w:val="24"/>
                <w:lang w:val="en-FI" w:eastAsia="en-GB"/>
                <w14:ligatures w14:val="standardContextual"/>
              </w:rPr>
              <w:tab/>
            </w:r>
            <w:r w:rsidRPr="00541BA0">
              <w:rPr>
                <w:rStyle w:val="Hyperlink"/>
                <w:noProof/>
              </w:rPr>
              <w:t>Time on page</w:t>
            </w:r>
            <w:r>
              <w:rPr>
                <w:noProof/>
                <w:webHidden/>
              </w:rPr>
              <w:tab/>
            </w:r>
            <w:r>
              <w:rPr>
                <w:noProof/>
                <w:webHidden/>
              </w:rPr>
              <w:fldChar w:fldCharType="begin"/>
            </w:r>
            <w:r>
              <w:rPr>
                <w:noProof/>
                <w:webHidden/>
              </w:rPr>
              <w:instrText xml:space="preserve"> PAGEREF _Toc181948739 \h </w:instrText>
            </w:r>
            <w:r>
              <w:rPr>
                <w:noProof/>
                <w:webHidden/>
              </w:rPr>
            </w:r>
            <w:r>
              <w:rPr>
                <w:noProof/>
                <w:webHidden/>
              </w:rPr>
              <w:fldChar w:fldCharType="separate"/>
            </w:r>
            <w:r>
              <w:rPr>
                <w:noProof/>
                <w:webHidden/>
              </w:rPr>
              <w:t>5</w:t>
            </w:r>
            <w:r>
              <w:rPr>
                <w:noProof/>
                <w:webHidden/>
              </w:rPr>
              <w:fldChar w:fldCharType="end"/>
            </w:r>
          </w:hyperlink>
        </w:p>
        <w:p w14:paraId="7C925E5F" w14:textId="53A5906B" w:rsidR="00502340" w:rsidRDefault="00502340">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1948740" w:history="1">
            <w:r w:rsidRPr="00541BA0">
              <w:rPr>
                <w:rStyle w:val="Hyperlink"/>
                <w:noProof/>
              </w:rPr>
              <w:t>3.7</w:t>
            </w:r>
            <w:r>
              <w:rPr>
                <w:rFonts w:asciiTheme="minorHAnsi" w:eastAsiaTheme="minorEastAsia" w:hAnsiTheme="minorHAnsi"/>
                <w:noProof/>
                <w:kern w:val="2"/>
                <w:sz w:val="24"/>
                <w:szCs w:val="24"/>
                <w:lang w:val="en-FI" w:eastAsia="en-GB"/>
                <w14:ligatures w14:val="standardContextual"/>
              </w:rPr>
              <w:tab/>
            </w:r>
            <w:r w:rsidRPr="00541BA0">
              <w:rPr>
                <w:rStyle w:val="Hyperlink"/>
                <w:noProof/>
              </w:rPr>
              <w:t>Scroll Depth</w:t>
            </w:r>
            <w:r>
              <w:rPr>
                <w:noProof/>
                <w:webHidden/>
              </w:rPr>
              <w:tab/>
            </w:r>
            <w:r>
              <w:rPr>
                <w:noProof/>
                <w:webHidden/>
              </w:rPr>
              <w:fldChar w:fldCharType="begin"/>
            </w:r>
            <w:r>
              <w:rPr>
                <w:noProof/>
                <w:webHidden/>
              </w:rPr>
              <w:instrText xml:space="preserve"> PAGEREF _Toc181948740 \h </w:instrText>
            </w:r>
            <w:r>
              <w:rPr>
                <w:noProof/>
                <w:webHidden/>
              </w:rPr>
            </w:r>
            <w:r>
              <w:rPr>
                <w:noProof/>
                <w:webHidden/>
              </w:rPr>
              <w:fldChar w:fldCharType="separate"/>
            </w:r>
            <w:r>
              <w:rPr>
                <w:noProof/>
                <w:webHidden/>
              </w:rPr>
              <w:t>5</w:t>
            </w:r>
            <w:r>
              <w:rPr>
                <w:noProof/>
                <w:webHidden/>
              </w:rPr>
              <w:fldChar w:fldCharType="end"/>
            </w:r>
          </w:hyperlink>
        </w:p>
        <w:p w14:paraId="163B6617" w14:textId="125C2DCF" w:rsidR="00502340" w:rsidRDefault="00502340">
          <w:pPr>
            <w:pStyle w:val="TOC1"/>
            <w:rPr>
              <w:rFonts w:asciiTheme="minorHAnsi" w:eastAsiaTheme="minorEastAsia" w:hAnsiTheme="minorHAnsi" w:cstheme="minorBidi"/>
              <w:kern w:val="2"/>
              <w:sz w:val="24"/>
              <w:szCs w:val="24"/>
              <w:lang w:val="en-FI" w:eastAsia="en-GB"/>
              <w14:ligatures w14:val="standardContextual"/>
            </w:rPr>
          </w:pPr>
          <w:hyperlink w:anchor="_Toc181948741" w:history="1">
            <w:r w:rsidRPr="00541BA0">
              <w:rPr>
                <w:rStyle w:val="Hyperlink"/>
              </w:rPr>
              <w:t>References</w:t>
            </w:r>
            <w:r>
              <w:rPr>
                <w:webHidden/>
              </w:rPr>
              <w:tab/>
            </w:r>
            <w:r>
              <w:rPr>
                <w:webHidden/>
              </w:rPr>
              <w:fldChar w:fldCharType="begin"/>
            </w:r>
            <w:r>
              <w:rPr>
                <w:webHidden/>
              </w:rPr>
              <w:instrText xml:space="preserve"> PAGEREF _Toc181948741 \h </w:instrText>
            </w:r>
            <w:r>
              <w:rPr>
                <w:webHidden/>
              </w:rPr>
            </w:r>
            <w:r>
              <w:rPr>
                <w:webHidden/>
              </w:rPr>
              <w:fldChar w:fldCharType="separate"/>
            </w:r>
            <w:r>
              <w:rPr>
                <w:webHidden/>
              </w:rPr>
              <w:t>6</w:t>
            </w:r>
            <w:r>
              <w:rPr>
                <w:webHidden/>
              </w:rPr>
              <w:fldChar w:fldCharType="end"/>
            </w:r>
          </w:hyperlink>
        </w:p>
        <w:p w14:paraId="0216DDF3" w14:textId="7FC83254" w:rsidR="00427318" w:rsidRDefault="005D45C7" w:rsidP="00427318">
          <w:pPr>
            <w:pStyle w:val="LABnormal"/>
            <w:rPr>
              <w:b/>
            </w:rPr>
          </w:pPr>
          <w:r>
            <w:rPr>
              <w:caps/>
            </w:rPr>
            <w:fldChar w:fldCharType="end"/>
          </w:r>
        </w:p>
      </w:sdtContent>
    </w:sdt>
    <w:p w14:paraId="5A8EED4B" w14:textId="48938BAF" w:rsidR="00427318" w:rsidRPr="00427318" w:rsidRDefault="00427318" w:rsidP="00427318">
      <w:pPr>
        <w:pStyle w:val="LABnormal"/>
      </w:pPr>
      <w:r>
        <w:t>Appendix 1. Appendix title</w:t>
      </w:r>
    </w:p>
    <w:p w14:paraId="383231CF" w14:textId="5F629FF9" w:rsidR="00427318" w:rsidRPr="00427318" w:rsidRDefault="00427318" w:rsidP="00427318">
      <w:pPr>
        <w:pStyle w:val="LABnormal"/>
      </w:pPr>
      <w:r>
        <w:t xml:space="preserve">Appendix 2. Appendix title </w:t>
      </w:r>
    </w:p>
    <w:p w14:paraId="4D97CC14" w14:textId="78ADAAB0" w:rsidR="008610B8" w:rsidRDefault="008610B8" w:rsidP="00893B33">
      <w:pPr>
        <w:pStyle w:val="LABnormal"/>
        <w:rPr>
          <w:b/>
          <w:bCs/>
        </w:rPr>
      </w:pPr>
    </w:p>
    <w:p w14:paraId="7A1092C8" w14:textId="77777777" w:rsidR="00427318" w:rsidRDefault="00427318" w:rsidP="00893B33">
      <w:pPr>
        <w:pStyle w:val="LABnormal"/>
        <w:rPr>
          <w:b/>
          <w:bCs/>
        </w:rPr>
      </w:pPr>
    </w:p>
    <w:p w14:paraId="6DE28FEC" w14:textId="537CE957" w:rsidR="00427318" w:rsidRPr="00893B33" w:rsidRDefault="00427318" w:rsidP="00893B33">
      <w:pPr>
        <w:pStyle w:val="LABnormal"/>
        <w:sectPr w:rsidR="00427318" w:rsidRPr="00893B33" w:rsidSect="00363AAB">
          <w:pgSz w:w="11906" w:h="16838"/>
          <w:pgMar w:top="1418" w:right="1418" w:bottom="1418" w:left="1701" w:header="1701" w:footer="737" w:gutter="0"/>
          <w:cols w:space="708"/>
          <w:docGrid w:linePitch="360"/>
        </w:sectPr>
      </w:pPr>
    </w:p>
    <w:p w14:paraId="27B833F1" w14:textId="7C234EE5" w:rsidR="003A33C6" w:rsidRDefault="00380F26" w:rsidP="005D45C7">
      <w:pPr>
        <w:pStyle w:val="LABHeading1"/>
      </w:pPr>
      <w:bookmarkStart w:id="0" w:name="_Hlk36035422"/>
      <w:bookmarkStart w:id="1" w:name="_Toc181948730"/>
      <w:r>
        <w:lastRenderedPageBreak/>
        <w:t>Introduction</w:t>
      </w:r>
      <w:bookmarkEnd w:id="1"/>
    </w:p>
    <w:p w14:paraId="426A9123" w14:textId="77777777" w:rsidR="00050CC8" w:rsidRDefault="00050CC8" w:rsidP="00984E8E">
      <w:pPr>
        <w:pStyle w:val="LABContent"/>
      </w:pPr>
      <w:r>
        <w:t>As technology evolves to its current form, digital marketing vehicles have become the most effective way for businesses to promote their products or services. Mediums such as social media and blogging platforms have been rising in popularity, proving their ability to elevate businesses' marketing efforts. Amongst these digital marketing mediums exist landing pages, a place where businesses can freely communicate to their potential customers, or visitors, what their business is about. Through landing pages, businesses can interact with their customers in unique ways, which is different than their social media pages or blogging articles. This distinctive ability has turned landing pages into one of the most important parts of the success of modern digital marketing.</w:t>
      </w:r>
    </w:p>
    <w:p w14:paraId="0D4ECCC0" w14:textId="4A70401F" w:rsidR="00050CC8" w:rsidRDefault="00050CC8" w:rsidP="00984E8E">
      <w:pPr>
        <w:pStyle w:val="LABContent"/>
      </w:pPr>
      <w:r>
        <w:t xml:space="preserve">Looking more closely into the subject, landing pages themselves also have multiple components, and some of them are more important than others when it comes to their overall success. Better wording in copies can better describe its business details to its visitors. The right graphics can make the industry's buzzwords more meaningful to novice visitors. A well-organized information hierarchy can pull visitors away from being lost in the jungle of words. And likewise, an effective selection of pictures can convey more meaning to potential customers than "a thousand words". This research has gone through a series of user experiment (UX) tests and surveys to better understand images, one of the most important components of landing pages. There exists previous research about the topic of images, or visual </w:t>
      </w:r>
      <w:proofErr w:type="gramStart"/>
      <w:r>
        <w:t>design as a whole, across</w:t>
      </w:r>
      <w:proofErr w:type="gramEnd"/>
      <w:r>
        <w:t xml:space="preserve"> many forms of digital mediums; however, the design of images is often discussed, rather than image performances. Images can spike visitors' attention and focus them on certain locations on the landing page where the images are placed (Ash et al 2012). Images also help businesses explain more about their products and services, sometimes faster than words can. This makes pictures a crucial component in landing pages, especially in Software-as-a-Service businesses (SaaS), the business model that this paper will focus on studying landing pages for. SaaS businesses provide software to users over the Internet. And because software, is the heart of their service, most of the time can be harder to describe through text. This characteristic makes images an important component on SaaS landing pages, and if used effectively, can make a notable difference in the overall performance of the landing pages.</w:t>
      </w:r>
    </w:p>
    <w:p w14:paraId="23119DD8" w14:textId="777C262B" w:rsidR="00050CC8" w:rsidRDefault="00050CC8" w:rsidP="00984E8E">
      <w:pPr>
        <w:pStyle w:val="LABContent"/>
      </w:pPr>
      <w:r>
        <w:t xml:space="preserve">The objective of this article is to quantify the impact of image performance on SaaS landing pages' success, by studying the relation </w:t>
      </w:r>
      <w:r w:rsidR="004D418B">
        <w:t>between</w:t>
      </w:r>
      <w:r>
        <w:t xml:space="preserve"> </w:t>
      </w:r>
      <w:r w:rsidR="004D418B">
        <w:t xml:space="preserve">users’ behaviours </w:t>
      </w:r>
      <w:r>
        <w:t xml:space="preserve">and key performance indicators (KPIs) such as bounce rate and conversion rate, and to answer some questions: How image performance, such as load time and quality, affect user engagement on landing </w:t>
      </w:r>
      <w:r>
        <w:lastRenderedPageBreak/>
        <w:t>pages</w:t>
      </w:r>
      <w:r w:rsidR="009E5A44">
        <w:t xml:space="preserve"> when their performances are not ideal</w:t>
      </w:r>
      <w:r>
        <w:t>?</w:t>
      </w:r>
      <w:r w:rsidR="001B5AF2">
        <w:t xml:space="preserve"> Can users better tolerate a</w:t>
      </w:r>
      <w:r w:rsidR="004D418B">
        <w:t xml:space="preserve"> landing page consists of</w:t>
      </w:r>
      <w:r w:rsidR="001B5AF2">
        <w:t xml:space="preserve"> slow-loading or blurry image</w:t>
      </w:r>
      <w:r w:rsidR="004D418B">
        <w:t>s</w:t>
      </w:r>
      <w:r>
        <w:t>?</w:t>
      </w:r>
    </w:p>
    <w:p w14:paraId="19B3A9D2" w14:textId="4E7E5DF2" w:rsidR="001B5AF2" w:rsidRDefault="00050CC8" w:rsidP="00984E8E">
      <w:pPr>
        <w:pStyle w:val="LABContent"/>
      </w:pPr>
      <w:r>
        <w:t>The topic of research is applicable to be studied in various industries that take in the use of landing pages, but to limit variables and narrow the focus, this research aims towards the Software-as-a-Service (SaaS) industry and their landing pages. The article will be split into multiple parts that will guide the reader through the research processes, including research method declaration, exploring research results, analysis of the findings, and then the final discussion</w:t>
      </w:r>
      <w:r w:rsidR="001B5AF2">
        <w:t>s on the overall findings and how should the study of this topic proceeds</w:t>
      </w:r>
      <w:r>
        <w:t>.</w:t>
      </w:r>
    </w:p>
    <w:p w14:paraId="60E6F656" w14:textId="77777777" w:rsidR="001B5AF2" w:rsidRDefault="001B5AF2">
      <w:pPr>
        <w:rPr>
          <w:rFonts w:ascii="Arial" w:hAnsi="Arial" w:cs="Arial"/>
        </w:rPr>
      </w:pPr>
      <w:r>
        <w:br w:type="page"/>
      </w:r>
    </w:p>
    <w:p w14:paraId="225914C4" w14:textId="09BBA093" w:rsidR="00050CC8" w:rsidRDefault="001B5AF2" w:rsidP="001B5AF2">
      <w:pPr>
        <w:pStyle w:val="LABHeading1"/>
      </w:pPr>
      <w:bookmarkStart w:id="2" w:name="_Toc181948731"/>
      <w:r>
        <w:lastRenderedPageBreak/>
        <w:t>Method</w:t>
      </w:r>
      <w:bookmarkEnd w:id="2"/>
    </w:p>
    <w:p w14:paraId="273202EA" w14:textId="3D53751E" w:rsidR="001B5AF2" w:rsidRDefault="001B5AF2" w:rsidP="001B5AF2">
      <w:pPr>
        <w:pStyle w:val="LABnormal"/>
      </w:pPr>
      <w:r>
        <w:t>The topic of study has been widely studied by researchers in industries that concerns about improvements of web performances. But even though that is the case, not much available data is applicable for the characteristic of this study</w:t>
      </w:r>
      <w:r w:rsidR="00502340">
        <w:t>, which is focused specifically on the quantifiable metrics of image performances</w:t>
      </w:r>
      <w:r>
        <w:t>.</w:t>
      </w:r>
      <w:r w:rsidR="00502340">
        <w:t xml:space="preserve"> </w:t>
      </w:r>
      <w:r>
        <w:t xml:space="preserve">This is the reason why </w:t>
      </w:r>
      <w:r w:rsidR="00502340">
        <w:t>a new experiment is needed to be conducted, producing a specific dataset to be gathered and analysed for this study.</w:t>
      </w:r>
    </w:p>
    <w:p w14:paraId="129BF744" w14:textId="51F198CF" w:rsidR="00502340" w:rsidRDefault="00502340" w:rsidP="00502340">
      <w:pPr>
        <w:pStyle w:val="LABHeading2"/>
      </w:pPr>
      <w:bookmarkStart w:id="3" w:name="_Toc181948732"/>
      <w:r>
        <w:t>Research design</w:t>
      </w:r>
      <w:bookmarkEnd w:id="3"/>
    </w:p>
    <w:p w14:paraId="160E24E1" w14:textId="512A24B3" w:rsidR="00AF5302" w:rsidRDefault="004D418B" w:rsidP="00502340">
      <w:pPr>
        <w:pStyle w:val="LABnormal"/>
      </w:pPr>
      <w:r>
        <w:t>The experiment and the dataset</w:t>
      </w:r>
      <w:r w:rsidR="009E5A44">
        <w:t xml:space="preserve"> of this study has</w:t>
      </w:r>
      <w:r>
        <w:t xml:space="preserve"> serve</w:t>
      </w:r>
      <w:r w:rsidR="009E5A44">
        <w:t>d</w:t>
      </w:r>
      <w:r>
        <w:t xml:space="preserve"> the purpose of answering the two questions of research. </w:t>
      </w:r>
      <w:r w:rsidR="009E5A44">
        <w:t xml:space="preserve">To achieve such goal, the experiment </w:t>
      </w:r>
      <w:r w:rsidR="00AF5302">
        <w:t>has</w:t>
      </w:r>
      <w:r w:rsidR="009E5A44">
        <w:t xml:space="preserve"> </w:t>
      </w:r>
      <w:r w:rsidR="00AF5302">
        <w:t>gathered</w:t>
      </w:r>
      <w:r w:rsidR="009E5A44">
        <w:t xml:space="preserve"> a combination of quantitative and qualitative dataset. The experiment had </w:t>
      </w:r>
      <w:r w:rsidR="00D37E69">
        <w:t>two</w:t>
      </w:r>
      <w:r w:rsidR="009E5A44">
        <w:t xml:space="preserve"> </w:t>
      </w:r>
      <w:r w:rsidR="00AF5302">
        <w:t xml:space="preserve">main </w:t>
      </w:r>
      <w:r w:rsidR="009E5A44">
        <w:t xml:space="preserve">sections that all participants </w:t>
      </w:r>
      <w:r w:rsidR="00D37E69">
        <w:t>had</w:t>
      </w:r>
      <w:r w:rsidR="009E5A44">
        <w:t xml:space="preserve"> </w:t>
      </w:r>
      <w:r w:rsidR="00D37E69">
        <w:t>gone</w:t>
      </w:r>
      <w:r w:rsidR="009E5A44">
        <w:t xml:space="preserve"> through.</w:t>
      </w:r>
      <w:r w:rsidR="00AF5302">
        <w:t xml:space="preserve"> The experiment started with </w:t>
      </w:r>
      <w:r w:rsidR="009E5A44">
        <w:t xml:space="preserve">the introduction phase, where the participants are informed about what the study is about, and what to do in during the experiment, they were leaded into </w:t>
      </w:r>
      <w:r w:rsidR="00AF5302">
        <w:t xml:space="preserve">the first phase. This is where a landing page of a SaaS product was presented to them. </w:t>
      </w:r>
    </w:p>
    <w:p w14:paraId="17881D40" w14:textId="428D3F26" w:rsidR="00502340" w:rsidRDefault="00AF5302" w:rsidP="00502340">
      <w:pPr>
        <w:pStyle w:val="LABnormal"/>
      </w:pPr>
      <w:r>
        <w:t>The participants were instructed to browse the page with the goal of understanding what the product is about. The reason for this instruction is that with a task to perform, participants are more likely to pay more attention to the experience. In contrast, the subjects would not pay much attention if they’re freely browsing without a task to perform. This conclusion was reached after multiple pilot tests that yielded</w:t>
      </w:r>
      <w:r w:rsidR="00944E3E">
        <w:t xml:space="preserve"> results of</w:t>
      </w:r>
      <w:r>
        <w:t xml:space="preserve"> less time on page, indicating the low attention that the participants have given into the experience.</w:t>
      </w:r>
    </w:p>
    <w:p w14:paraId="4C93FC97" w14:textId="44C26D28" w:rsidR="00D37E69" w:rsidRDefault="00AF5302" w:rsidP="00502340">
      <w:pPr>
        <w:pStyle w:val="LABnormal"/>
      </w:pPr>
      <w:r>
        <w:t>Then the subjects answered a series of questions related to the experience that they’ve just went through, before continuing to the next section</w:t>
      </w:r>
      <w:r w:rsidR="00D37E69">
        <w:t xml:space="preserve"> of the experience. In the followed section, the same landing page will be showed to the participants, and their tasks to complete remains the same: pay attention to what the product is about. </w:t>
      </w:r>
      <w:r w:rsidR="00D331D7">
        <w:t xml:space="preserve">After the second section, the participants will be asked with the same series of question as they’ve answered in the first section, which when </w:t>
      </w:r>
      <w:r w:rsidR="00944E3E">
        <w:t>completed</w:t>
      </w:r>
      <w:r w:rsidR="00D331D7">
        <w:t xml:space="preserve">, concludes the experiment. </w:t>
      </w:r>
    </w:p>
    <w:p w14:paraId="43FEFA6B" w14:textId="1EE5C7F5" w:rsidR="00AF5302" w:rsidRDefault="00D37E69" w:rsidP="00502340">
      <w:pPr>
        <w:pStyle w:val="LABnormal"/>
      </w:pPr>
      <w:r>
        <w:t>The difference between the two versions of the same landing page lies on the performance of their images. Although the two versions of the landing page have the same</w:t>
      </w:r>
      <w:r w:rsidR="00D331D7">
        <w:t xml:space="preserve"> exact</w:t>
      </w:r>
      <w:r>
        <w:t xml:space="preserve"> texts and images, the images of the first version are noticeably slow but have high quality, whereas the ones in the second version load as fast as subject’s internet bandwidth allows, but their quality is scaled down to where texts in the images are hard to read.</w:t>
      </w:r>
      <w:r w:rsidR="00944E3E">
        <w:t xml:space="preserve"> </w:t>
      </w:r>
    </w:p>
    <w:p w14:paraId="60B5D2BD" w14:textId="526D196F" w:rsidR="00D331D7" w:rsidRDefault="00D331D7" w:rsidP="00502340">
      <w:pPr>
        <w:pStyle w:val="LABnormal"/>
      </w:pPr>
      <w:r>
        <w:lastRenderedPageBreak/>
        <w:t>Because the two versions of the landing page have the same content, and the test subjects have the same task to perform in both phases, the first phase is predicted to provide more reliable data points. This is because this first version is their first impression of the landing page, and the participants will have more natural behaviour which can be compared to users in real behave when entering a landing page for the first time. When this first version of the landing page is viewed, the participants were likely to be familiarized with the products and the descriptions of it, so their second time viewing the page will be</w:t>
      </w:r>
      <w:r w:rsidR="00462567">
        <w:t xml:space="preserve"> faster because they can already expect what the page is about.</w:t>
      </w:r>
    </w:p>
    <w:p w14:paraId="42E3C0AD" w14:textId="16CBF89C" w:rsidR="00462567" w:rsidRPr="00502340" w:rsidRDefault="00462567" w:rsidP="00502340">
      <w:pPr>
        <w:pStyle w:val="LABnormal"/>
      </w:pPr>
      <w:r>
        <w:t xml:space="preserve">This first-impression aspect is the reason why the experiment </w:t>
      </w:r>
      <w:r w:rsidR="003B5E9B">
        <w:t>must</w:t>
      </w:r>
      <w:r>
        <w:t xml:space="preserve"> also cycle </w:t>
      </w:r>
      <w:r w:rsidR="003B5E9B">
        <w:t>between</w:t>
      </w:r>
      <w:r>
        <w:t xml:space="preserve"> the </w:t>
      </w:r>
      <w:r w:rsidR="003B5E9B">
        <w:t xml:space="preserve">two </w:t>
      </w:r>
      <w:r>
        <w:t>versions of the landing page, alternating the version being shown</w:t>
      </w:r>
      <w:r w:rsidR="003B5E9B">
        <w:t xml:space="preserve"> first</w:t>
      </w:r>
      <w:r>
        <w:t xml:space="preserve"> between participants</w:t>
      </w:r>
      <w:r w:rsidR="002E3BBB">
        <w:t>. This step will help the answer to the second research question</w:t>
      </w:r>
      <w:r w:rsidR="003B5E9B">
        <w:t xml:space="preserve"> to</w:t>
      </w:r>
      <w:r w:rsidR="002E3BBB">
        <w:t xml:space="preserve"> becomes clearer.</w:t>
      </w:r>
    </w:p>
    <w:p w14:paraId="227FD00F" w14:textId="00CC409A" w:rsidR="00CA0161" w:rsidRDefault="009A2575" w:rsidP="00A7730D">
      <w:pPr>
        <w:pStyle w:val="LABHeading1"/>
      </w:pPr>
      <w:bookmarkStart w:id="4" w:name="_Toc181948733"/>
      <w:bookmarkEnd w:id="0"/>
      <w:r>
        <w:lastRenderedPageBreak/>
        <w:t>Glossary</w:t>
      </w:r>
      <w:bookmarkEnd w:id="4"/>
    </w:p>
    <w:p w14:paraId="623CF8C7" w14:textId="3461D440" w:rsidR="00050CC8" w:rsidRPr="00050CC8" w:rsidRDefault="00050CC8" w:rsidP="00984E8E">
      <w:pPr>
        <w:pStyle w:val="LABContent"/>
      </w:pPr>
      <w:r w:rsidRPr="00050CC8">
        <w:t>To ease the research, a foundational understanding of concepts was developed. With the help of this list of glossaries, crucial keywords can be elaborated for a better study of the article. The following list of glossaries is aimed towards the research topic of landing pages in SaaS businesses.</w:t>
      </w:r>
    </w:p>
    <w:p w14:paraId="1C5D8DF1" w14:textId="164FBBD2" w:rsidR="00CA0161" w:rsidRDefault="009A2575" w:rsidP="00E60AE3">
      <w:pPr>
        <w:pStyle w:val="LABHeading2"/>
      </w:pPr>
      <w:bookmarkStart w:id="5" w:name="_Toc181948734"/>
      <w:r>
        <w:t>Landing Page</w:t>
      </w:r>
      <w:bookmarkEnd w:id="5"/>
    </w:p>
    <w:p w14:paraId="0E2C5CFE" w14:textId="4F27EBAA" w:rsidR="00050CC8" w:rsidRPr="00050CC8" w:rsidRDefault="00050CC8" w:rsidP="00984E8E">
      <w:pPr>
        <w:pStyle w:val="LABContent"/>
      </w:pPr>
      <w:r w:rsidRPr="00050CC8">
        <w:t xml:space="preserve">Landing pages are webpages belong to individuals or organizations, with the purpose for potential visitors to "land" on after clicking through its link from various other digital platforms, such as newsletters or social media platforms (Mailchimp, 2020). After accessing a landing page, visitors can be further informed about the service or product, exchange their information for trial services, subscribe to the business's newsletter, or contact the vendor for more information (Sameer, 2022). Being a part of the business's main website, or a separate page deliberately designed to capture visitors from across the internet, landing pages are the foremost element in driving the conversion of the business (T. Ash, M. </w:t>
      </w:r>
      <w:proofErr w:type="spellStart"/>
      <w:r w:rsidRPr="00050CC8">
        <w:t>Ginty</w:t>
      </w:r>
      <w:proofErr w:type="spellEnd"/>
      <w:r w:rsidRPr="00050CC8">
        <w:t>, R. Page, 2012).</w:t>
      </w:r>
    </w:p>
    <w:p w14:paraId="1C3F7834" w14:textId="25767CDE" w:rsidR="009A2575" w:rsidRDefault="009A2575" w:rsidP="002F360E">
      <w:pPr>
        <w:pStyle w:val="LABHeading2"/>
      </w:pPr>
      <w:bookmarkStart w:id="6" w:name="_Toc181948735"/>
      <w:r>
        <w:t>Software-as-a-Service</w:t>
      </w:r>
      <w:bookmarkEnd w:id="6"/>
    </w:p>
    <w:p w14:paraId="1F4925F3" w14:textId="61E6B35A" w:rsidR="00050CC8" w:rsidRPr="00050CC8" w:rsidRDefault="00050CC8" w:rsidP="00984E8E">
      <w:pPr>
        <w:pStyle w:val="LABContent"/>
      </w:pPr>
      <w:r w:rsidRPr="00050CC8">
        <w:t xml:space="preserve">According to Kumar (2017), traditional software business models of licensing prebuilt software are gradually declining, being progressively supplanted by the Software-as-a-Service (SaaS) model. SaaS applications, as Kumar notes, are delivered to their users through the Internet. Because of that characteristic, SaaS applications offer fewer installation procedures on the user's end and simplify the maintenance process. Furthermore, since the cost of maintaining the software is centralized in the Cloud, users may benefit from reduced prices for the </w:t>
      </w:r>
      <w:proofErr w:type="gramStart"/>
      <w:r w:rsidRPr="00050CC8">
        <w:t>end product</w:t>
      </w:r>
      <w:proofErr w:type="gramEnd"/>
      <w:r w:rsidRPr="00050CC8">
        <w:t xml:space="preserve"> that they're using.</w:t>
      </w:r>
    </w:p>
    <w:p w14:paraId="0374EBA9" w14:textId="1D856EE7" w:rsidR="009A2575" w:rsidRDefault="009A2575" w:rsidP="002F360E">
      <w:pPr>
        <w:pStyle w:val="LABHeading2"/>
      </w:pPr>
      <w:bookmarkStart w:id="7" w:name="_Toc181948736"/>
      <w:r>
        <w:t>Key Performance Indicator</w:t>
      </w:r>
      <w:bookmarkEnd w:id="7"/>
    </w:p>
    <w:p w14:paraId="1CF63D75" w14:textId="133D06AC" w:rsidR="00050CC8" w:rsidRPr="00050CC8" w:rsidRDefault="00050CC8" w:rsidP="00984E8E">
      <w:pPr>
        <w:pStyle w:val="LABContent"/>
      </w:pPr>
      <w:r w:rsidRPr="00050CC8">
        <w:t>Being one of the most important components in a SaaS business marketing toolkit, and the one that can raise notably in cost, landing page performance should be measured precisely. And like other parts of the business that need to be closely monitored, metrics can be a useful tool to do such job. Landing page performance metrics, which are usually named Key Performance Indicators (KPIs), are a list of quantifiable metrics that indicate how effective the operations of a part of the business are performing (</w:t>
      </w:r>
      <w:proofErr w:type="spellStart"/>
      <w:r w:rsidRPr="00050CC8">
        <w:t>Ekholm</w:t>
      </w:r>
      <w:proofErr w:type="spellEnd"/>
      <w:r w:rsidRPr="00050CC8">
        <w:t xml:space="preserve"> 2020). The following is the collection of KPIs that are correlated to the success of SaaS landing pages.</w:t>
      </w:r>
    </w:p>
    <w:p w14:paraId="1E0BDEB1" w14:textId="600CAD6E" w:rsidR="009A2575" w:rsidRDefault="009A2575" w:rsidP="002F360E">
      <w:pPr>
        <w:pStyle w:val="LABHeading2"/>
      </w:pPr>
      <w:bookmarkStart w:id="8" w:name="_Toc181948737"/>
      <w:r>
        <w:lastRenderedPageBreak/>
        <w:t>Conversion Rate</w:t>
      </w:r>
      <w:bookmarkEnd w:id="8"/>
    </w:p>
    <w:p w14:paraId="534239F7" w14:textId="53A5EC8B" w:rsidR="00050CC8" w:rsidRPr="00050CC8" w:rsidRDefault="00050CC8" w:rsidP="00984E8E">
      <w:pPr>
        <w:pStyle w:val="LABContent"/>
      </w:pPr>
      <w:r w:rsidRPr="00050CC8">
        <w:t>When browsing the webpage, the visitor makes many interactions with the page from scrolling, mouse hovering to clicking on multiple locations on the page. If the visitor makes an interaction desired by the webpage's designer, a "conversion" is then considered successful (Saleem et al. 2019, 589).</w:t>
      </w:r>
    </w:p>
    <w:p w14:paraId="119EB463" w14:textId="4D409924" w:rsidR="009A2575" w:rsidRDefault="009A2575" w:rsidP="00050CC8">
      <w:pPr>
        <w:pStyle w:val="LABHeading2"/>
      </w:pPr>
      <w:bookmarkStart w:id="9" w:name="_Toc181948738"/>
      <w:r>
        <w:t>Bounce Rate</w:t>
      </w:r>
      <w:bookmarkEnd w:id="9"/>
    </w:p>
    <w:p w14:paraId="17D6C1F3" w14:textId="2C5FA3BC" w:rsidR="00050CC8" w:rsidRPr="00050CC8" w:rsidRDefault="00050CC8" w:rsidP="00984E8E">
      <w:pPr>
        <w:pStyle w:val="LABContent"/>
      </w:pPr>
      <w:r w:rsidRPr="00050CC8">
        <w:t>When entering a landing page, visitors can either interact with the elements of the page or do nothing and leave the page and move on to their next browsing task. This event is called a "bounce</w:t>
      </w:r>
      <w:proofErr w:type="gramStart"/>
      <w:r w:rsidRPr="00050CC8">
        <w:t>", and</w:t>
      </w:r>
      <w:proofErr w:type="gramEnd"/>
      <w:r w:rsidRPr="00050CC8">
        <w:t xml:space="preserve"> might happen due to their poor experience after entering the page. Bounce rate can be measured by taking out the </w:t>
      </w:r>
      <w:proofErr w:type="gramStart"/>
      <w:r w:rsidRPr="00050CC8">
        <w:t>amount</w:t>
      </w:r>
      <w:proofErr w:type="gramEnd"/>
      <w:r w:rsidRPr="00050CC8">
        <w:t xml:space="preserve"> of visitors who leave the page after a period of time without interacting anything with it. A low bounce rate can result in a lower ranking in search engines, poor user experiences, and ultimately leads to lower profits from landing pages (Sculley et al. 2009).</w:t>
      </w:r>
    </w:p>
    <w:p w14:paraId="5F5D5980" w14:textId="7CB06504" w:rsidR="009A2575" w:rsidRDefault="009A2575" w:rsidP="002F360E">
      <w:pPr>
        <w:pStyle w:val="LABHeading2"/>
      </w:pPr>
      <w:bookmarkStart w:id="10" w:name="_Toc181948739"/>
      <w:r>
        <w:t>Time on page</w:t>
      </w:r>
      <w:bookmarkEnd w:id="10"/>
    </w:p>
    <w:p w14:paraId="1E3745CE" w14:textId="57A688FA" w:rsidR="00050CC8" w:rsidRPr="00050CC8" w:rsidRDefault="00050CC8" w:rsidP="00984E8E">
      <w:pPr>
        <w:pStyle w:val="LABContent"/>
      </w:pPr>
      <w:r w:rsidRPr="00050CC8">
        <w:t>Time on page is the amount of time a visitor spends on a webpage before exiting it. The metric is useful for assessing the page's engagement and content effectiveness, and through that, its ability to retain visitors (Arora 2024).</w:t>
      </w:r>
    </w:p>
    <w:p w14:paraId="2BF3521B" w14:textId="7741AE98" w:rsidR="009A2575" w:rsidRDefault="009A2575" w:rsidP="002F360E">
      <w:pPr>
        <w:pStyle w:val="LABHeading2"/>
      </w:pPr>
      <w:bookmarkStart w:id="11" w:name="_Toc181948740"/>
      <w:r>
        <w:t>Scroll Depth</w:t>
      </w:r>
      <w:bookmarkEnd w:id="11"/>
    </w:p>
    <w:p w14:paraId="25DCF11B" w14:textId="34C51E97" w:rsidR="00050CC8" w:rsidRPr="00050CC8" w:rsidRDefault="00050CC8" w:rsidP="00984E8E">
      <w:pPr>
        <w:pStyle w:val="LABContent"/>
      </w:pPr>
      <w:r w:rsidRPr="00050CC8">
        <w:t xml:space="preserve">Apart from when the webpage fits completely in the height of the viewport, the visitor </w:t>
      </w:r>
      <w:proofErr w:type="gramStart"/>
      <w:r w:rsidRPr="00050CC8">
        <w:t>has to</w:t>
      </w:r>
      <w:proofErr w:type="gramEnd"/>
      <w:r w:rsidRPr="00050CC8">
        <w:t xml:space="preserve"> scroll down below the initial position when entering the page to experience more of what the webpage has to offer. To determine how far the visitor has scrolled down on a specific page, scroll depth can be implemented in the overall measurements. Scroll depth is connected to how engaging the page is to users, and with low scroll depth, the webpage is unlikely to retain its visitors (</w:t>
      </w:r>
      <w:proofErr w:type="spellStart"/>
      <w:r w:rsidRPr="00050CC8">
        <w:t>Grothusen</w:t>
      </w:r>
      <w:proofErr w:type="spellEnd"/>
      <w:r w:rsidRPr="00050CC8">
        <w:t xml:space="preserve"> 2020)</w:t>
      </w:r>
      <w:r w:rsidR="00984E8E">
        <w:t>.</w:t>
      </w:r>
    </w:p>
    <w:p w14:paraId="5425EEBD" w14:textId="2FB452DE" w:rsidR="00090B50" w:rsidRPr="00A82428" w:rsidRDefault="00090B50" w:rsidP="00E60AE3">
      <w:pPr>
        <w:pStyle w:val="LABNon-numberedheading"/>
      </w:pPr>
      <w:bookmarkStart w:id="12" w:name="_Toc181948741"/>
      <w:r>
        <w:lastRenderedPageBreak/>
        <w:t>References</w:t>
      </w:r>
      <w:bookmarkEnd w:id="12"/>
    </w:p>
    <w:p w14:paraId="6EADDE76" w14:textId="79FAC23C" w:rsidR="00562507" w:rsidRDefault="00562507" w:rsidP="00686A49">
      <w:pPr>
        <w:pStyle w:val="LABnormal"/>
        <w:rPr>
          <w:lang w:val="en-US"/>
        </w:rPr>
      </w:pPr>
      <w:r w:rsidRPr="00562507">
        <w:rPr>
          <w:lang w:val="en-US"/>
        </w:rPr>
        <w:t>Tyler, B. 201</w:t>
      </w:r>
      <w:r w:rsidR="00CF08BD">
        <w:rPr>
          <w:lang w:val="en-US"/>
        </w:rPr>
        <w:t>9</w:t>
      </w:r>
      <w:r w:rsidRPr="00562507">
        <w:rPr>
          <w:lang w:val="en-US"/>
        </w:rPr>
        <w:t xml:space="preserve">. </w:t>
      </w:r>
      <w:r>
        <w:t>Example source name. Diamond Education e-books. Dublin: InfoPoint Publishing</w:t>
      </w:r>
      <w:r w:rsidR="00953B2F">
        <w:t>.</w:t>
      </w:r>
    </w:p>
    <w:p w14:paraId="7601C162" w14:textId="6C82F87F" w:rsidR="00DC05F0" w:rsidRPr="00A014F7" w:rsidRDefault="00562507" w:rsidP="00A014F7">
      <w:pPr>
        <w:pStyle w:val="LABnormal"/>
        <w:rPr>
          <w:lang w:val="en-US"/>
        </w:rPr>
      </w:pPr>
      <w:r w:rsidRPr="00562507">
        <w:rPr>
          <w:lang w:val="en-US"/>
        </w:rPr>
        <w:t>Virtanen, V. 20</w:t>
      </w:r>
      <w:r w:rsidR="00CF08BD">
        <w:rPr>
          <w:lang w:val="en-US"/>
        </w:rPr>
        <w:t>21</w:t>
      </w:r>
      <w:r w:rsidRPr="00562507">
        <w:rPr>
          <w:lang w:val="en-US"/>
        </w:rPr>
        <w:t>. Example source title. LAB University of Applied Sciences. Retrieved on 1 January 202</w:t>
      </w:r>
      <w:r w:rsidR="00CF08BD">
        <w:rPr>
          <w:lang w:val="en-US"/>
        </w:rPr>
        <w:t>2</w:t>
      </w:r>
      <w:r w:rsidRPr="00562507">
        <w:rPr>
          <w:lang w:val="en-US"/>
        </w:rPr>
        <w:t xml:space="preserve">. Available at </w:t>
      </w:r>
      <w:hyperlink r:id="rId13" w:history="1">
        <w:r w:rsidR="00DC05F0" w:rsidRPr="00516B9C">
          <w:rPr>
            <w:rStyle w:val="Hyperlink"/>
            <w:lang w:val="en-US"/>
          </w:rPr>
          <w:t>http://example.fi</w:t>
        </w:r>
      </w:hyperlink>
    </w:p>
    <w:sectPr w:rsidR="00DC05F0" w:rsidRPr="00A014F7" w:rsidSect="0023710E">
      <w:headerReference w:type="default" r:id="rId14"/>
      <w:pgSz w:w="11906" w:h="16838"/>
      <w:pgMar w:top="1418" w:right="1418" w:bottom="1418" w:left="1701" w:header="624"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DEDCB" w14:textId="77777777" w:rsidR="00A75130" w:rsidRDefault="00A75130" w:rsidP="00B64EB2">
      <w:pPr>
        <w:spacing w:after="0" w:line="240" w:lineRule="auto"/>
      </w:pPr>
      <w:r>
        <w:separator/>
      </w:r>
    </w:p>
  </w:endnote>
  <w:endnote w:type="continuationSeparator" w:id="0">
    <w:p w14:paraId="41557027" w14:textId="77777777" w:rsidR="00A75130" w:rsidRDefault="00A75130" w:rsidP="00B64EB2">
      <w:pPr>
        <w:spacing w:after="0" w:line="240" w:lineRule="auto"/>
      </w:pPr>
      <w:r>
        <w:continuationSeparator/>
      </w:r>
    </w:p>
  </w:endnote>
  <w:endnote w:type="continuationNotice" w:id="1">
    <w:p w14:paraId="2584A9DC" w14:textId="77777777" w:rsidR="00A75130" w:rsidRDefault="00A751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EADA" w14:textId="77777777" w:rsidR="00A75130" w:rsidRDefault="00A75130" w:rsidP="00B64EB2">
      <w:pPr>
        <w:spacing w:after="0" w:line="240" w:lineRule="auto"/>
      </w:pPr>
      <w:r>
        <w:separator/>
      </w:r>
    </w:p>
  </w:footnote>
  <w:footnote w:type="continuationSeparator" w:id="0">
    <w:p w14:paraId="7568F2A2" w14:textId="77777777" w:rsidR="00A75130" w:rsidRDefault="00A75130" w:rsidP="00B64EB2">
      <w:pPr>
        <w:spacing w:after="0" w:line="240" w:lineRule="auto"/>
      </w:pPr>
      <w:r>
        <w:continuationSeparator/>
      </w:r>
    </w:p>
  </w:footnote>
  <w:footnote w:type="continuationNotice" w:id="1">
    <w:p w14:paraId="36426E22" w14:textId="77777777" w:rsidR="00A75130" w:rsidRDefault="00A751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5906" w14:textId="7BC359FE" w:rsidR="00714C92" w:rsidRDefault="00714C92">
    <w:pPr>
      <w:pStyle w:val="Header"/>
    </w:pPr>
    <w:r>
      <w:rPr>
        <w:noProof/>
        <w:lang w:val="fi-FI" w:eastAsia="fi-FI"/>
      </w:rPr>
      <w:drawing>
        <wp:anchor distT="0" distB="0" distL="114300" distR="114300" simplePos="0" relativeHeight="251658240" behindDoc="0" locked="0" layoutInCell="1" allowOverlap="1" wp14:anchorId="1060652E" wp14:editId="5D164B95">
          <wp:simplePos x="0" y="0"/>
          <wp:positionH relativeFrom="margin">
            <wp:posOffset>0</wp:posOffset>
          </wp:positionH>
          <wp:positionV relativeFrom="paragraph">
            <wp:posOffset>0</wp:posOffset>
          </wp:positionV>
          <wp:extent cx="1687830" cy="340085"/>
          <wp:effectExtent l="0" t="0" r="7620" b="3175"/>
          <wp:wrapNone/>
          <wp:docPr id="100416534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ktop/LUT-LOGO-wor"/>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7830" cy="34008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FBF4" w14:textId="77777777" w:rsidR="00E93B96" w:rsidRPr="000168A9" w:rsidRDefault="00E93B96" w:rsidP="00016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AC13" w14:textId="4AD69A63" w:rsidR="00425541" w:rsidRPr="00425541" w:rsidRDefault="00DC05F0" w:rsidP="00DC05F0">
    <w:pPr>
      <w:pStyle w:val="LABnormal"/>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87"/>
    <w:multiLevelType w:val="multilevel"/>
    <w:tmpl w:val="6AD004F6"/>
    <w:lvl w:ilvl="0">
      <w:start w:val="1"/>
      <w:numFmt w:val="bullet"/>
      <w:pStyle w:val="LAB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07516"/>
    <w:multiLevelType w:val="hybridMultilevel"/>
    <w:tmpl w:val="4B36C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A53C4F"/>
    <w:multiLevelType w:val="multilevel"/>
    <w:tmpl w:val="6170958E"/>
    <w:lvl w:ilvl="0">
      <w:start w:val="1"/>
      <w:numFmt w:val="decimal"/>
      <w:pStyle w:val="LABHeading1"/>
      <w:lvlText w:val="%1"/>
      <w:lvlJc w:val="left"/>
      <w:pPr>
        <w:ind w:left="432" w:hanging="432"/>
      </w:pPr>
      <w:rPr>
        <w:rFonts w:hint="default"/>
      </w:rPr>
    </w:lvl>
    <w:lvl w:ilvl="1">
      <w:start w:val="1"/>
      <w:numFmt w:val="decimal"/>
      <w:pStyle w:val="LABHeading2"/>
      <w:lvlText w:val="%1.%2"/>
      <w:lvlJc w:val="left"/>
      <w:pPr>
        <w:ind w:left="576" w:hanging="576"/>
      </w:pPr>
      <w:rPr>
        <w:rFonts w:hint="default"/>
      </w:rPr>
    </w:lvl>
    <w:lvl w:ilvl="2">
      <w:start w:val="1"/>
      <w:numFmt w:val="decimal"/>
      <w:pStyle w:val="LAB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9483508"/>
    <w:multiLevelType w:val="hybridMultilevel"/>
    <w:tmpl w:val="60F285C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3F43453"/>
    <w:multiLevelType w:val="hybridMultilevel"/>
    <w:tmpl w:val="3090716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7CF643C6"/>
    <w:multiLevelType w:val="multilevel"/>
    <w:tmpl w:val="34E22334"/>
    <w:styleLink w:val="Lam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1146353">
    <w:abstractNumId w:val="4"/>
  </w:num>
  <w:num w:numId="2" w16cid:durableId="1643659945">
    <w:abstractNumId w:val="2"/>
  </w:num>
  <w:num w:numId="3" w16cid:durableId="530146108">
    <w:abstractNumId w:val="6"/>
  </w:num>
  <w:num w:numId="4" w16cid:durableId="787699554">
    <w:abstractNumId w:val="2"/>
  </w:num>
  <w:num w:numId="5" w16cid:durableId="157160034">
    <w:abstractNumId w:val="2"/>
  </w:num>
  <w:num w:numId="6" w16cid:durableId="2064282493">
    <w:abstractNumId w:val="2"/>
  </w:num>
  <w:num w:numId="7" w16cid:durableId="1440489674">
    <w:abstractNumId w:val="2"/>
  </w:num>
  <w:num w:numId="8" w16cid:durableId="1400636140">
    <w:abstractNumId w:val="0"/>
  </w:num>
  <w:num w:numId="9" w16cid:durableId="398528014">
    <w:abstractNumId w:val="2"/>
  </w:num>
  <w:num w:numId="10" w16cid:durableId="439103879">
    <w:abstractNumId w:val="6"/>
  </w:num>
  <w:num w:numId="11" w16cid:durableId="1594047346">
    <w:abstractNumId w:val="1"/>
  </w:num>
  <w:num w:numId="12" w16cid:durableId="199245189">
    <w:abstractNumId w:val="5"/>
  </w:num>
  <w:num w:numId="13" w16cid:durableId="1798328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zNDY3NTcwNjQ0MrdU0lEKTi0uzszPAykwrgUArTHHVywAAAA="/>
  </w:docVars>
  <w:rsids>
    <w:rsidRoot w:val="0046582E"/>
    <w:rsid w:val="000168A9"/>
    <w:rsid w:val="00024FBC"/>
    <w:rsid w:val="00030F5A"/>
    <w:rsid w:val="000334C1"/>
    <w:rsid w:val="00034A96"/>
    <w:rsid w:val="0004753B"/>
    <w:rsid w:val="00050CC8"/>
    <w:rsid w:val="00090B50"/>
    <w:rsid w:val="000A59F6"/>
    <w:rsid w:val="000C64C3"/>
    <w:rsid w:val="00107DD0"/>
    <w:rsid w:val="00120DD4"/>
    <w:rsid w:val="00125453"/>
    <w:rsid w:val="001258BF"/>
    <w:rsid w:val="00142B63"/>
    <w:rsid w:val="00166FF1"/>
    <w:rsid w:val="001744DF"/>
    <w:rsid w:val="001811C0"/>
    <w:rsid w:val="00195849"/>
    <w:rsid w:val="001B5AF2"/>
    <w:rsid w:val="001C2478"/>
    <w:rsid w:val="001E339A"/>
    <w:rsid w:val="001E4F8F"/>
    <w:rsid w:val="001F4215"/>
    <w:rsid w:val="00234496"/>
    <w:rsid w:val="0023710E"/>
    <w:rsid w:val="00244133"/>
    <w:rsid w:val="0025762F"/>
    <w:rsid w:val="00274487"/>
    <w:rsid w:val="002763B0"/>
    <w:rsid w:val="002A7DEC"/>
    <w:rsid w:val="002E0CF8"/>
    <w:rsid w:val="002E3BBB"/>
    <w:rsid w:val="002F360E"/>
    <w:rsid w:val="002F6535"/>
    <w:rsid w:val="00305E06"/>
    <w:rsid w:val="0031016B"/>
    <w:rsid w:val="00317A5A"/>
    <w:rsid w:val="003207B8"/>
    <w:rsid w:val="0032418C"/>
    <w:rsid w:val="00325AE0"/>
    <w:rsid w:val="003326F1"/>
    <w:rsid w:val="00346A4E"/>
    <w:rsid w:val="00351FA7"/>
    <w:rsid w:val="00363AAB"/>
    <w:rsid w:val="00364177"/>
    <w:rsid w:val="00370771"/>
    <w:rsid w:val="00373E8B"/>
    <w:rsid w:val="00380F26"/>
    <w:rsid w:val="00390C77"/>
    <w:rsid w:val="003A06F3"/>
    <w:rsid w:val="003A33C6"/>
    <w:rsid w:val="003B5E9B"/>
    <w:rsid w:val="003D4417"/>
    <w:rsid w:val="003E0D85"/>
    <w:rsid w:val="003E19E5"/>
    <w:rsid w:val="0041198D"/>
    <w:rsid w:val="00425541"/>
    <w:rsid w:val="00427318"/>
    <w:rsid w:val="004415E4"/>
    <w:rsid w:val="00441B52"/>
    <w:rsid w:val="00457A26"/>
    <w:rsid w:val="004603CA"/>
    <w:rsid w:val="00462567"/>
    <w:rsid w:val="0046582E"/>
    <w:rsid w:val="00467D7D"/>
    <w:rsid w:val="00472ED4"/>
    <w:rsid w:val="004A115F"/>
    <w:rsid w:val="004A6635"/>
    <w:rsid w:val="004B79E3"/>
    <w:rsid w:val="004C730E"/>
    <w:rsid w:val="004D418B"/>
    <w:rsid w:val="004D45EB"/>
    <w:rsid w:val="004F5152"/>
    <w:rsid w:val="004F7C3B"/>
    <w:rsid w:val="00502340"/>
    <w:rsid w:val="00502E05"/>
    <w:rsid w:val="00503F4F"/>
    <w:rsid w:val="00515A88"/>
    <w:rsid w:val="00516A54"/>
    <w:rsid w:val="00516FB7"/>
    <w:rsid w:val="0051781C"/>
    <w:rsid w:val="00550095"/>
    <w:rsid w:val="00551C45"/>
    <w:rsid w:val="00557615"/>
    <w:rsid w:val="00562507"/>
    <w:rsid w:val="00593818"/>
    <w:rsid w:val="00596091"/>
    <w:rsid w:val="005A3895"/>
    <w:rsid w:val="005B5CC8"/>
    <w:rsid w:val="005C50EE"/>
    <w:rsid w:val="005D45C7"/>
    <w:rsid w:val="005E06D0"/>
    <w:rsid w:val="005E1178"/>
    <w:rsid w:val="005F590A"/>
    <w:rsid w:val="006075A5"/>
    <w:rsid w:val="00646BEC"/>
    <w:rsid w:val="00674CE2"/>
    <w:rsid w:val="00682C9B"/>
    <w:rsid w:val="00684C00"/>
    <w:rsid w:val="00686A49"/>
    <w:rsid w:val="00695B7A"/>
    <w:rsid w:val="006A6371"/>
    <w:rsid w:val="006B05EA"/>
    <w:rsid w:val="006B151D"/>
    <w:rsid w:val="006B49CE"/>
    <w:rsid w:val="006B707E"/>
    <w:rsid w:val="006C78B2"/>
    <w:rsid w:val="006D06F6"/>
    <w:rsid w:val="006E0712"/>
    <w:rsid w:val="006F0B09"/>
    <w:rsid w:val="00714C92"/>
    <w:rsid w:val="00716D6C"/>
    <w:rsid w:val="00727ACF"/>
    <w:rsid w:val="00741974"/>
    <w:rsid w:val="00751023"/>
    <w:rsid w:val="00762D70"/>
    <w:rsid w:val="007755E6"/>
    <w:rsid w:val="0078779A"/>
    <w:rsid w:val="007943E9"/>
    <w:rsid w:val="007973A6"/>
    <w:rsid w:val="007A0D26"/>
    <w:rsid w:val="007C7EA1"/>
    <w:rsid w:val="007D52E6"/>
    <w:rsid w:val="007E6124"/>
    <w:rsid w:val="007E768C"/>
    <w:rsid w:val="007F416C"/>
    <w:rsid w:val="00801BA4"/>
    <w:rsid w:val="00806CE9"/>
    <w:rsid w:val="00813B86"/>
    <w:rsid w:val="00834DCC"/>
    <w:rsid w:val="00834FB3"/>
    <w:rsid w:val="008610B8"/>
    <w:rsid w:val="00862B87"/>
    <w:rsid w:val="00893B33"/>
    <w:rsid w:val="008A55A3"/>
    <w:rsid w:val="008C1175"/>
    <w:rsid w:val="008C2C05"/>
    <w:rsid w:val="008F326F"/>
    <w:rsid w:val="008F40AF"/>
    <w:rsid w:val="00904126"/>
    <w:rsid w:val="00940E63"/>
    <w:rsid w:val="00941B26"/>
    <w:rsid w:val="00944E3E"/>
    <w:rsid w:val="00946A7F"/>
    <w:rsid w:val="00953B2F"/>
    <w:rsid w:val="009670F9"/>
    <w:rsid w:val="0097142E"/>
    <w:rsid w:val="00972732"/>
    <w:rsid w:val="009748E5"/>
    <w:rsid w:val="00984E8E"/>
    <w:rsid w:val="00987F2C"/>
    <w:rsid w:val="0099677A"/>
    <w:rsid w:val="009A2575"/>
    <w:rsid w:val="009D20B1"/>
    <w:rsid w:val="009E5A44"/>
    <w:rsid w:val="00A014F7"/>
    <w:rsid w:val="00A069EE"/>
    <w:rsid w:val="00A1512C"/>
    <w:rsid w:val="00A1685B"/>
    <w:rsid w:val="00A3272A"/>
    <w:rsid w:val="00A4093E"/>
    <w:rsid w:val="00A42A39"/>
    <w:rsid w:val="00A46102"/>
    <w:rsid w:val="00A75130"/>
    <w:rsid w:val="00A76197"/>
    <w:rsid w:val="00A7730D"/>
    <w:rsid w:val="00A82428"/>
    <w:rsid w:val="00A95EBA"/>
    <w:rsid w:val="00AB3749"/>
    <w:rsid w:val="00AB7D5D"/>
    <w:rsid w:val="00AC20D2"/>
    <w:rsid w:val="00AD0192"/>
    <w:rsid w:val="00AD3254"/>
    <w:rsid w:val="00AE390E"/>
    <w:rsid w:val="00AF5302"/>
    <w:rsid w:val="00AF6539"/>
    <w:rsid w:val="00B11275"/>
    <w:rsid w:val="00B12A79"/>
    <w:rsid w:val="00B25837"/>
    <w:rsid w:val="00B64EB2"/>
    <w:rsid w:val="00B7535F"/>
    <w:rsid w:val="00BA6E05"/>
    <w:rsid w:val="00BA74D7"/>
    <w:rsid w:val="00BB545D"/>
    <w:rsid w:val="00BB6EED"/>
    <w:rsid w:val="00BC60A0"/>
    <w:rsid w:val="00BC75DE"/>
    <w:rsid w:val="00C31D05"/>
    <w:rsid w:val="00C67CE0"/>
    <w:rsid w:val="00C84458"/>
    <w:rsid w:val="00C92540"/>
    <w:rsid w:val="00CA0161"/>
    <w:rsid w:val="00CA34BE"/>
    <w:rsid w:val="00CB420E"/>
    <w:rsid w:val="00CD043D"/>
    <w:rsid w:val="00CE2F15"/>
    <w:rsid w:val="00CE71F5"/>
    <w:rsid w:val="00CF08BD"/>
    <w:rsid w:val="00CF752F"/>
    <w:rsid w:val="00D069FC"/>
    <w:rsid w:val="00D06B53"/>
    <w:rsid w:val="00D121BF"/>
    <w:rsid w:val="00D17CB7"/>
    <w:rsid w:val="00D27F19"/>
    <w:rsid w:val="00D331D7"/>
    <w:rsid w:val="00D3376B"/>
    <w:rsid w:val="00D37E69"/>
    <w:rsid w:val="00D46729"/>
    <w:rsid w:val="00D47FF4"/>
    <w:rsid w:val="00D51F29"/>
    <w:rsid w:val="00D7050B"/>
    <w:rsid w:val="00D71DC8"/>
    <w:rsid w:val="00D90214"/>
    <w:rsid w:val="00D913AE"/>
    <w:rsid w:val="00DB05CE"/>
    <w:rsid w:val="00DC05F0"/>
    <w:rsid w:val="00DC7623"/>
    <w:rsid w:val="00E01FCE"/>
    <w:rsid w:val="00E06E1E"/>
    <w:rsid w:val="00E27A53"/>
    <w:rsid w:val="00E5365C"/>
    <w:rsid w:val="00E57673"/>
    <w:rsid w:val="00E60AE3"/>
    <w:rsid w:val="00E6183D"/>
    <w:rsid w:val="00E7364F"/>
    <w:rsid w:val="00E855CC"/>
    <w:rsid w:val="00E93B96"/>
    <w:rsid w:val="00E94F81"/>
    <w:rsid w:val="00EA2613"/>
    <w:rsid w:val="00EA38CE"/>
    <w:rsid w:val="00EA7AFE"/>
    <w:rsid w:val="00EB488C"/>
    <w:rsid w:val="00EC052A"/>
    <w:rsid w:val="00EE04E2"/>
    <w:rsid w:val="00EF2BCB"/>
    <w:rsid w:val="00EF793F"/>
    <w:rsid w:val="00F41179"/>
    <w:rsid w:val="00F55A2F"/>
    <w:rsid w:val="00F73899"/>
    <w:rsid w:val="00F75127"/>
    <w:rsid w:val="00F934D3"/>
    <w:rsid w:val="00FB6066"/>
    <w:rsid w:val="00FB6D89"/>
    <w:rsid w:val="00FC2CA4"/>
    <w:rsid w:val="6C4134A8"/>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2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0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EB2"/>
  </w:style>
  <w:style w:type="paragraph" w:styleId="Footer">
    <w:name w:val="footer"/>
    <w:basedOn w:val="Normal"/>
    <w:link w:val="FooterChar"/>
    <w:uiPriority w:val="99"/>
    <w:unhideWhenUsed/>
    <w:rsid w:val="00B64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EB2"/>
  </w:style>
  <w:style w:type="paragraph" w:customStyle="1" w:styleId="LABcoverpage">
    <w:name w:val="LAB_coverpage"/>
    <w:basedOn w:val="Header"/>
    <w:link w:val="LABcoverpageChar"/>
    <w:qFormat/>
    <w:rsid w:val="00684C00"/>
    <w:rPr>
      <w:rFonts w:ascii="Arial" w:hAnsi="Arial"/>
      <w:sz w:val="24"/>
    </w:rPr>
  </w:style>
  <w:style w:type="paragraph" w:styleId="NoSpacing">
    <w:name w:val="No Spacing"/>
    <w:link w:val="NoSpacingChar"/>
    <w:uiPriority w:val="1"/>
    <w:qFormat/>
    <w:rsid w:val="00B64EB2"/>
    <w:pPr>
      <w:spacing w:after="0" w:line="240" w:lineRule="auto"/>
    </w:pPr>
    <w:rPr>
      <w:rFonts w:eastAsiaTheme="minorEastAsia"/>
    </w:rPr>
  </w:style>
  <w:style w:type="character" w:customStyle="1" w:styleId="NoSpacingChar">
    <w:name w:val="No Spacing Char"/>
    <w:basedOn w:val="DefaultParagraphFont"/>
    <w:link w:val="NoSpacing"/>
    <w:uiPriority w:val="1"/>
    <w:rsid w:val="00B64EB2"/>
    <w:rPr>
      <w:rFonts w:eastAsiaTheme="minorEastAsia"/>
      <w:lang w:val="en-GB"/>
    </w:rPr>
  </w:style>
  <w:style w:type="character" w:styleId="PlaceholderText">
    <w:name w:val="Placeholder Text"/>
    <w:basedOn w:val="DefaultParagraphFont"/>
    <w:uiPriority w:val="99"/>
    <w:semiHidden/>
    <w:rsid w:val="003D4417"/>
    <w:rPr>
      <w:color w:val="808080"/>
    </w:rPr>
  </w:style>
  <w:style w:type="character" w:styleId="Hyperlink">
    <w:name w:val="Hyperlink"/>
    <w:uiPriority w:val="99"/>
    <w:unhideWhenUsed/>
    <w:rsid w:val="00E93B96"/>
    <w:rPr>
      <w:color w:val="0563C1"/>
      <w:u w:val="single"/>
    </w:rPr>
  </w:style>
  <w:style w:type="paragraph" w:customStyle="1" w:styleId="LABabstracttext">
    <w:name w:val="LAB abstract text"/>
    <w:basedOn w:val="Normal"/>
    <w:link w:val="LABabstracttextChar"/>
    <w:qFormat/>
    <w:rsid w:val="005B5CC8"/>
    <w:pPr>
      <w:spacing w:before="120" w:after="120" w:line="240" w:lineRule="auto"/>
    </w:pPr>
    <w:rPr>
      <w:rFonts w:ascii="Arial" w:eastAsia="Times New Roman" w:hAnsi="Arial" w:cs="Times New Roman"/>
      <w:szCs w:val="20"/>
      <w:lang w:eastAsia="fi-FI"/>
    </w:rPr>
  </w:style>
  <w:style w:type="character" w:customStyle="1" w:styleId="LABabstracttextChar">
    <w:name w:val="LAB abstract text Char"/>
    <w:basedOn w:val="DefaultParagraphFont"/>
    <w:link w:val="LABabstracttext"/>
    <w:rsid w:val="005B5CC8"/>
    <w:rPr>
      <w:rFonts w:ascii="Arial" w:eastAsia="Times New Roman" w:hAnsi="Arial" w:cs="Times New Roman"/>
      <w:sz w:val="20"/>
      <w:szCs w:val="20"/>
      <w:lang w:eastAsia="fi-FI"/>
    </w:rPr>
  </w:style>
  <w:style w:type="paragraph" w:customStyle="1" w:styleId="Calibri14">
    <w:name w:val="Calibri 14"/>
    <w:link w:val="Calibri14Char"/>
    <w:rsid w:val="008F40AF"/>
    <w:pPr>
      <w:spacing w:after="0" w:line="240" w:lineRule="auto"/>
    </w:pPr>
    <w:rPr>
      <w:rFonts w:ascii="Calibri" w:eastAsia="Times New Roman" w:hAnsi="Calibri" w:cs="Arial"/>
      <w:iCs/>
      <w:color w:val="000000"/>
      <w:sz w:val="28"/>
      <w:szCs w:val="28"/>
      <w:lang w:eastAsia="fi-FI"/>
    </w:rPr>
  </w:style>
  <w:style w:type="character" w:customStyle="1" w:styleId="Calibri14Char">
    <w:name w:val="Calibri 14 Char"/>
    <w:link w:val="Calibri14"/>
    <w:rsid w:val="008F40AF"/>
    <w:rPr>
      <w:rFonts w:ascii="Calibri" w:eastAsia="Times New Roman" w:hAnsi="Calibri" w:cs="Arial"/>
      <w:iCs/>
      <w:color w:val="000000"/>
      <w:sz w:val="28"/>
      <w:szCs w:val="28"/>
      <w:lang w:eastAsia="fi-FI"/>
    </w:rPr>
  </w:style>
  <w:style w:type="character" w:customStyle="1" w:styleId="Heading1Char">
    <w:name w:val="Heading 1 Char"/>
    <w:basedOn w:val="DefaultParagraphFont"/>
    <w:link w:val="Heading1"/>
    <w:uiPriority w:val="9"/>
    <w:rsid w:val="00120DD4"/>
    <w:rPr>
      <w:rFonts w:asciiTheme="majorHAnsi" w:eastAsiaTheme="majorEastAsia" w:hAnsiTheme="majorHAnsi" w:cstheme="majorBidi"/>
      <w:color w:val="2E74B5" w:themeColor="accent1" w:themeShade="BF"/>
      <w:sz w:val="32"/>
      <w:szCs w:val="32"/>
    </w:rPr>
  </w:style>
  <w:style w:type="paragraph" w:customStyle="1" w:styleId="LABHeading1">
    <w:name w:val="LAB Heading 1"/>
    <w:basedOn w:val="Heading1"/>
    <w:next w:val="LABnormal"/>
    <w:qFormat/>
    <w:rsid w:val="00380F26"/>
    <w:pPr>
      <w:pageBreakBefore/>
      <w:numPr>
        <w:numId w:val="9"/>
      </w:numPr>
      <w:spacing w:after="240" w:line="360" w:lineRule="auto"/>
      <w:ind w:left="431" w:hanging="431"/>
    </w:pPr>
    <w:rPr>
      <w:rFonts w:ascii="Arial" w:hAnsi="Arial" w:cs="Arial"/>
      <w:b/>
      <w:color w:val="000000" w:themeColor="text1"/>
      <w:sz w:val="24"/>
      <w:szCs w:val="22"/>
    </w:rPr>
  </w:style>
  <w:style w:type="paragraph" w:customStyle="1" w:styleId="LABnormal">
    <w:name w:val="LAB normal"/>
    <w:basedOn w:val="Normal"/>
    <w:link w:val="LABnormalChar"/>
    <w:qFormat/>
    <w:rsid w:val="00684C00"/>
    <w:pPr>
      <w:spacing w:before="160" w:line="360" w:lineRule="auto"/>
      <w:jc w:val="both"/>
    </w:pPr>
    <w:rPr>
      <w:rFonts w:ascii="Arial" w:hAnsi="Arial" w:cs="Arial"/>
    </w:rPr>
  </w:style>
  <w:style w:type="paragraph" w:customStyle="1" w:styleId="LABHeading2">
    <w:name w:val="LAB Heading 2"/>
    <w:basedOn w:val="Heading2"/>
    <w:next w:val="LABnormal"/>
    <w:qFormat/>
    <w:rsid w:val="00A7730D"/>
    <w:pPr>
      <w:numPr>
        <w:ilvl w:val="1"/>
        <w:numId w:val="9"/>
      </w:numPr>
      <w:spacing w:before="240" w:after="240" w:line="360" w:lineRule="auto"/>
    </w:pPr>
    <w:rPr>
      <w:rFonts w:ascii="Arial" w:hAnsi="Arial" w:cs="Arial"/>
      <w:color w:val="000000" w:themeColor="text1"/>
      <w:sz w:val="24"/>
      <w:szCs w:val="22"/>
    </w:rPr>
  </w:style>
  <w:style w:type="paragraph" w:customStyle="1" w:styleId="LABHeading3">
    <w:name w:val="LAB Heading 3"/>
    <w:basedOn w:val="Heading3"/>
    <w:next w:val="LABnormal"/>
    <w:qFormat/>
    <w:rsid w:val="00A7730D"/>
    <w:pPr>
      <w:numPr>
        <w:ilvl w:val="2"/>
        <w:numId w:val="9"/>
      </w:numPr>
      <w:spacing w:before="240" w:after="240" w:line="360" w:lineRule="auto"/>
    </w:pPr>
    <w:rPr>
      <w:rFonts w:ascii="Arial" w:hAnsi="Arial" w:cs="Arial"/>
      <w:color w:val="000000" w:themeColor="text1"/>
      <w:szCs w:val="22"/>
    </w:rPr>
  </w:style>
  <w:style w:type="character" w:customStyle="1" w:styleId="Heading2Char">
    <w:name w:val="Heading 2 Char"/>
    <w:basedOn w:val="DefaultParagraphFont"/>
    <w:link w:val="Heading2"/>
    <w:uiPriority w:val="9"/>
    <w:semiHidden/>
    <w:rsid w:val="00CA0161"/>
    <w:rPr>
      <w:rFonts w:asciiTheme="majorHAnsi" w:eastAsiaTheme="majorEastAsia" w:hAnsiTheme="majorHAnsi" w:cstheme="majorBidi"/>
      <w:color w:val="2E74B5" w:themeColor="accent1" w:themeShade="BF"/>
      <w:sz w:val="26"/>
      <w:szCs w:val="26"/>
    </w:rPr>
  </w:style>
  <w:style w:type="paragraph" w:customStyle="1" w:styleId="LABNon-numberedheading">
    <w:name w:val="LAB Non-numbered heading"/>
    <w:basedOn w:val="LABHeading1"/>
    <w:next w:val="LABnormal"/>
    <w:qFormat/>
    <w:rsid w:val="00A7730D"/>
    <w:pPr>
      <w:numPr>
        <w:numId w:val="0"/>
      </w:numPr>
    </w:pPr>
  </w:style>
  <w:style w:type="character" w:customStyle="1" w:styleId="Heading3Char">
    <w:name w:val="Heading 3 Char"/>
    <w:basedOn w:val="DefaultParagraphFont"/>
    <w:link w:val="Heading3"/>
    <w:uiPriority w:val="9"/>
    <w:semiHidden/>
    <w:rsid w:val="00CA016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link w:val="TOCHeadingChar"/>
    <w:uiPriority w:val="39"/>
    <w:unhideWhenUsed/>
    <w:qFormat/>
    <w:rsid w:val="00A7730D"/>
    <w:pPr>
      <w:outlineLvl w:val="9"/>
    </w:pPr>
    <w:rPr>
      <w:lang w:eastAsia="fi-FI"/>
    </w:rPr>
  </w:style>
  <w:style w:type="paragraph" w:styleId="TOC1">
    <w:name w:val="toc 1"/>
    <w:basedOn w:val="Normal"/>
    <w:next w:val="Normal"/>
    <w:autoRedefine/>
    <w:uiPriority w:val="39"/>
    <w:unhideWhenUsed/>
    <w:rsid w:val="005D45C7"/>
    <w:pPr>
      <w:tabs>
        <w:tab w:val="left" w:pos="440"/>
        <w:tab w:val="right" w:leader="dot" w:pos="8777"/>
      </w:tabs>
      <w:spacing w:before="120" w:after="120"/>
    </w:pPr>
    <w:rPr>
      <w:rFonts w:ascii="Arial" w:hAnsi="Arial" w:cstheme="minorHAnsi"/>
      <w:noProof/>
    </w:rPr>
  </w:style>
  <w:style w:type="paragraph" w:styleId="TOC2">
    <w:name w:val="toc 2"/>
    <w:basedOn w:val="Normal"/>
    <w:next w:val="Normal"/>
    <w:autoRedefine/>
    <w:uiPriority w:val="39"/>
    <w:unhideWhenUsed/>
    <w:rsid w:val="00A7730D"/>
    <w:pPr>
      <w:spacing w:after="100"/>
      <w:ind w:left="220"/>
    </w:pPr>
    <w:rPr>
      <w:rFonts w:ascii="Arial" w:hAnsi="Arial"/>
    </w:rPr>
  </w:style>
  <w:style w:type="paragraph" w:styleId="TOC3">
    <w:name w:val="toc 3"/>
    <w:basedOn w:val="Normal"/>
    <w:next w:val="Normal"/>
    <w:autoRedefine/>
    <w:uiPriority w:val="39"/>
    <w:unhideWhenUsed/>
    <w:rsid w:val="00A7730D"/>
    <w:pPr>
      <w:spacing w:after="100"/>
      <w:ind w:left="440"/>
    </w:pPr>
    <w:rPr>
      <w:rFonts w:ascii="Arial" w:hAnsi="Arial"/>
    </w:rPr>
  </w:style>
  <w:style w:type="paragraph" w:customStyle="1" w:styleId="LABTOCHEading">
    <w:name w:val="LAB TOC HEading"/>
    <w:basedOn w:val="TOCHeading"/>
    <w:link w:val="LABTOCHEadingChar"/>
    <w:qFormat/>
    <w:rsid w:val="00684C00"/>
    <w:pPr>
      <w:spacing w:after="240"/>
    </w:pPr>
    <w:rPr>
      <w:rFonts w:ascii="Arial" w:hAnsi="Arial"/>
      <w:caps/>
      <w:color w:val="000000" w:themeColor="text1"/>
      <w:sz w:val="24"/>
    </w:rPr>
  </w:style>
  <w:style w:type="paragraph" w:customStyle="1" w:styleId="LABreferences">
    <w:name w:val="LAB references"/>
    <w:basedOn w:val="LABnormal"/>
    <w:qFormat/>
    <w:rsid w:val="00A7730D"/>
    <w:pPr>
      <w:suppressAutoHyphens/>
    </w:pPr>
  </w:style>
  <w:style w:type="paragraph" w:customStyle="1" w:styleId="LABcitation">
    <w:name w:val="LAB citation"/>
    <w:basedOn w:val="LABnormal"/>
    <w:qFormat/>
    <w:rsid w:val="00A7730D"/>
    <w:pPr>
      <w:ind w:left="567"/>
    </w:pPr>
    <w:rPr>
      <w:i/>
    </w:rPr>
  </w:style>
  <w:style w:type="character" w:styleId="CommentReference">
    <w:name w:val="annotation reference"/>
    <w:basedOn w:val="DefaultParagraphFont"/>
    <w:uiPriority w:val="99"/>
    <w:semiHidden/>
    <w:unhideWhenUsed/>
    <w:rsid w:val="00A76197"/>
    <w:rPr>
      <w:sz w:val="16"/>
      <w:szCs w:val="16"/>
    </w:rPr>
  </w:style>
  <w:style w:type="paragraph" w:styleId="CommentText">
    <w:name w:val="annotation text"/>
    <w:basedOn w:val="Normal"/>
    <w:link w:val="CommentTextChar"/>
    <w:uiPriority w:val="99"/>
    <w:semiHidden/>
    <w:unhideWhenUsed/>
    <w:rsid w:val="00A76197"/>
    <w:pPr>
      <w:spacing w:line="240" w:lineRule="auto"/>
    </w:pPr>
    <w:rPr>
      <w:sz w:val="20"/>
      <w:szCs w:val="20"/>
    </w:rPr>
  </w:style>
  <w:style w:type="character" w:customStyle="1" w:styleId="CommentTextChar">
    <w:name w:val="Comment Text Char"/>
    <w:basedOn w:val="DefaultParagraphFont"/>
    <w:link w:val="CommentText"/>
    <w:uiPriority w:val="99"/>
    <w:semiHidden/>
    <w:rsid w:val="00A76197"/>
    <w:rPr>
      <w:sz w:val="20"/>
      <w:szCs w:val="20"/>
    </w:rPr>
  </w:style>
  <w:style w:type="paragraph" w:styleId="CommentSubject">
    <w:name w:val="annotation subject"/>
    <w:basedOn w:val="CommentText"/>
    <w:next w:val="CommentText"/>
    <w:link w:val="CommentSubjectChar"/>
    <w:uiPriority w:val="99"/>
    <w:semiHidden/>
    <w:unhideWhenUsed/>
    <w:rsid w:val="00A76197"/>
    <w:rPr>
      <w:b/>
      <w:bCs/>
    </w:rPr>
  </w:style>
  <w:style w:type="character" w:customStyle="1" w:styleId="CommentSubjectChar">
    <w:name w:val="Comment Subject Char"/>
    <w:basedOn w:val="CommentTextChar"/>
    <w:link w:val="CommentSubject"/>
    <w:uiPriority w:val="99"/>
    <w:semiHidden/>
    <w:rsid w:val="00A76197"/>
    <w:rPr>
      <w:b/>
      <w:bCs/>
      <w:sz w:val="20"/>
      <w:szCs w:val="20"/>
    </w:rPr>
  </w:style>
  <w:style w:type="paragraph" w:styleId="BalloonText">
    <w:name w:val="Balloon Text"/>
    <w:basedOn w:val="Normal"/>
    <w:link w:val="BalloonTextChar"/>
    <w:uiPriority w:val="99"/>
    <w:semiHidden/>
    <w:unhideWhenUsed/>
    <w:rsid w:val="00A76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97"/>
    <w:rPr>
      <w:rFonts w:ascii="Segoe UI" w:hAnsi="Segoe UI" w:cs="Segoe UI"/>
      <w:sz w:val="18"/>
      <w:szCs w:val="18"/>
    </w:rPr>
  </w:style>
  <w:style w:type="character" w:customStyle="1" w:styleId="Ratkaisematonmaininta1">
    <w:name w:val="Ratkaisematon maininta1"/>
    <w:basedOn w:val="DefaultParagraphFont"/>
    <w:uiPriority w:val="99"/>
    <w:semiHidden/>
    <w:unhideWhenUsed/>
    <w:rsid w:val="00DB05CE"/>
    <w:rPr>
      <w:color w:val="808080"/>
      <w:shd w:val="clear" w:color="auto" w:fill="E6E6E6"/>
    </w:rPr>
  </w:style>
  <w:style w:type="character" w:styleId="FollowedHyperlink">
    <w:name w:val="FollowedHyperlink"/>
    <w:basedOn w:val="DefaultParagraphFont"/>
    <w:uiPriority w:val="99"/>
    <w:semiHidden/>
    <w:unhideWhenUsed/>
    <w:rsid w:val="00E57673"/>
    <w:rPr>
      <w:color w:val="954F72" w:themeColor="followedHyperlink"/>
      <w:u w:val="single"/>
    </w:rPr>
  </w:style>
  <w:style w:type="numbering" w:customStyle="1" w:styleId="Lamkbulletlist">
    <w:name w:val="Lamk_bullet_list"/>
    <w:uiPriority w:val="99"/>
    <w:rsid w:val="00A7730D"/>
    <w:pPr>
      <w:numPr>
        <w:numId w:val="3"/>
      </w:numPr>
    </w:pPr>
  </w:style>
  <w:style w:type="paragraph" w:styleId="Caption">
    <w:name w:val="caption"/>
    <w:basedOn w:val="LABnormal"/>
    <w:next w:val="LABnormal"/>
    <w:uiPriority w:val="35"/>
    <w:unhideWhenUsed/>
    <w:qFormat/>
    <w:rsid w:val="00A7730D"/>
    <w:pPr>
      <w:spacing w:after="320" w:line="240" w:lineRule="auto"/>
    </w:pPr>
    <w:rPr>
      <w:iCs/>
      <w:szCs w:val="18"/>
    </w:rPr>
  </w:style>
  <w:style w:type="paragraph" w:customStyle="1" w:styleId="LABbulletlist">
    <w:name w:val="LAB bullet list"/>
    <w:basedOn w:val="LABnormal"/>
    <w:qFormat/>
    <w:rsid w:val="00A7730D"/>
    <w:pPr>
      <w:numPr>
        <w:numId w:val="8"/>
      </w:numPr>
      <w:spacing w:before="0" w:after="0"/>
    </w:pPr>
  </w:style>
  <w:style w:type="paragraph" w:customStyle="1" w:styleId="LABnon-numberedsubtitlebolded">
    <w:name w:val="LAB non-numbered subtitle (bolded)"/>
    <w:basedOn w:val="LABnormal"/>
    <w:next w:val="LABnormal"/>
    <w:qFormat/>
    <w:rsid w:val="00A7730D"/>
    <w:pPr>
      <w:keepNext/>
    </w:pPr>
    <w:rPr>
      <w:b/>
    </w:rPr>
  </w:style>
  <w:style w:type="paragraph" w:customStyle="1" w:styleId="LABTOCHeading0">
    <w:name w:val="LAB TOC Heading"/>
    <w:basedOn w:val="TOCHeading"/>
    <w:qFormat/>
    <w:rsid w:val="00684C00"/>
    <w:pPr>
      <w:spacing w:after="240" w:line="360" w:lineRule="auto"/>
    </w:pPr>
    <w:rPr>
      <w:rFonts w:ascii="Arial" w:hAnsi="Arial"/>
      <w:caps/>
      <w:color w:val="000000" w:themeColor="text1"/>
      <w:sz w:val="24"/>
    </w:rPr>
  </w:style>
  <w:style w:type="paragraph" w:customStyle="1" w:styleId="Tiivistelm">
    <w:name w:val="Tiivistelmä"/>
    <w:basedOn w:val="Normal"/>
    <w:link w:val="TiivistelmChar"/>
    <w:qFormat/>
    <w:rsid w:val="00AC20D2"/>
    <w:pPr>
      <w:spacing w:after="240" w:line="240" w:lineRule="auto"/>
      <w:jc w:val="both"/>
    </w:pPr>
    <w:rPr>
      <w:rFonts w:ascii="Arial" w:eastAsia="Calibri" w:hAnsi="Arial" w:cs="Arial"/>
      <w:sz w:val="24"/>
      <w:szCs w:val="24"/>
    </w:rPr>
  </w:style>
  <w:style w:type="character" w:customStyle="1" w:styleId="TiivistelmChar">
    <w:name w:val="Tiivistelmä Char"/>
    <w:basedOn w:val="DefaultParagraphFont"/>
    <w:link w:val="Tiivistelm"/>
    <w:rsid w:val="00AC20D2"/>
    <w:rPr>
      <w:rFonts w:ascii="Arial" w:eastAsia="Calibri" w:hAnsi="Arial" w:cs="Arial"/>
      <w:sz w:val="24"/>
      <w:szCs w:val="24"/>
    </w:rPr>
  </w:style>
  <w:style w:type="character" w:customStyle="1" w:styleId="UnresolvedMention1">
    <w:name w:val="Unresolved Mention1"/>
    <w:basedOn w:val="DefaultParagraphFont"/>
    <w:uiPriority w:val="99"/>
    <w:semiHidden/>
    <w:unhideWhenUsed/>
    <w:rsid w:val="0032418C"/>
    <w:rPr>
      <w:color w:val="605E5C"/>
      <w:shd w:val="clear" w:color="auto" w:fill="E1DFDD"/>
    </w:rPr>
  </w:style>
  <w:style w:type="character" w:customStyle="1" w:styleId="tlid-translation">
    <w:name w:val="tlid-translation"/>
    <w:basedOn w:val="DefaultParagraphFont"/>
    <w:rsid w:val="00D069FC"/>
  </w:style>
  <w:style w:type="paragraph" w:customStyle="1" w:styleId="LABAttachment">
    <w:name w:val="LAB Attachment"/>
    <w:basedOn w:val="LABnormal"/>
    <w:link w:val="LABAttachmentChar"/>
    <w:qFormat/>
    <w:rsid w:val="005D45C7"/>
    <w:rPr>
      <w:rFonts w:cstheme="majorHAnsi"/>
    </w:rPr>
  </w:style>
  <w:style w:type="character" w:customStyle="1" w:styleId="TOCHeadingChar">
    <w:name w:val="TOC Heading Char"/>
    <w:basedOn w:val="Heading1Char"/>
    <w:link w:val="TOCHeading"/>
    <w:uiPriority w:val="39"/>
    <w:rsid w:val="00427318"/>
    <w:rPr>
      <w:rFonts w:asciiTheme="majorHAnsi" w:eastAsiaTheme="majorEastAsia" w:hAnsiTheme="majorHAnsi" w:cstheme="majorBidi"/>
      <w:color w:val="2E74B5" w:themeColor="accent1" w:themeShade="BF"/>
      <w:sz w:val="32"/>
      <w:szCs w:val="32"/>
      <w:lang w:eastAsia="fi-FI"/>
    </w:rPr>
  </w:style>
  <w:style w:type="character" w:customStyle="1" w:styleId="LABTOCHEadingChar">
    <w:name w:val="LAB TOC HEading Char"/>
    <w:basedOn w:val="TOCHeadingChar"/>
    <w:link w:val="LABTOCHEading"/>
    <w:rsid w:val="00427318"/>
    <w:rPr>
      <w:rFonts w:ascii="Arial" w:eastAsiaTheme="majorEastAsia" w:hAnsi="Arial" w:cstheme="majorBidi"/>
      <w:caps/>
      <w:color w:val="000000" w:themeColor="text1"/>
      <w:sz w:val="24"/>
      <w:szCs w:val="32"/>
      <w:lang w:eastAsia="fi-FI"/>
    </w:rPr>
  </w:style>
  <w:style w:type="character" w:customStyle="1" w:styleId="LABAttachmentChar">
    <w:name w:val="LAB Attachment Char"/>
    <w:basedOn w:val="LABTOCHEadingChar"/>
    <w:link w:val="LABAttachment"/>
    <w:rsid w:val="005D45C7"/>
    <w:rPr>
      <w:rFonts w:ascii="Arial" w:eastAsiaTheme="majorEastAsia" w:hAnsi="Arial" w:cstheme="majorHAnsi"/>
      <w:caps w:val="0"/>
      <w:color w:val="000000" w:themeColor="text1"/>
      <w:sz w:val="24"/>
      <w:szCs w:val="32"/>
      <w:lang w:eastAsia="fi-FI"/>
    </w:rPr>
  </w:style>
  <w:style w:type="paragraph" w:customStyle="1" w:styleId="LABThesisTitle">
    <w:name w:val="LAB Thesis Title"/>
    <w:basedOn w:val="LABcoverpage"/>
    <w:link w:val="LABThesisTitleChar"/>
    <w:qFormat/>
    <w:rsid w:val="00BB545D"/>
    <w:pPr>
      <w:spacing w:line="360" w:lineRule="auto"/>
    </w:pPr>
    <w:rPr>
      <w:b/>
      <w:sz w:val="40"/>
    </w:rPr>
  </w:style>
  <w:style w:type="paragraph" w:customStyle="1" w:styleId="LABContent">
    <w:name w:val="LAB Content"/>
    <w:basedOn w:val="LABnormal"/>
    <w:link w:val="LABContentChar"/>
    <w:qFormat/>
    <w:rsid w:val="005D45C7"/>
  </w:style>
  <w:style w:type="character" w:customStyle="1" w:styleId="LABcoverpageChar">
    <w:name w:val="LAB_coverpage Char"/>
    <w:basedOn w:val="HeaderChar"/>
    <w:link w:val="LABcoverpage"/>
    <w:rsid w:val="00380F26"/>
    <w:rPr>
      <w:rFonts w:ascii="Arial" w:hAnsi="Arial"/>
      <w:sz w:val="24"/>
    </w:rPr>
  </w:style>
  <w:style w:type="character" w:customStyle="1" w:styleId="LABThesisTitleChar">
    <w:name w:val="LAB Thesis Title Char"/>
    <w:basedOn w:val="LABcoverpageChar"/>
    <w:link w:val="LABThesisTitle"/>
    <w:rsid w:val="00BB545D"/>
    <w:rPr>
      <w:rFonts w:ascii="Arial" w:hAnsi="Arial"/>
      <w:b/>
      <w:sz w:val="40"/>
    </w:rPr>
  </w:style>
  <w:style w:type="character" w:customStyle="1" w:styleId="LABnormalChar">
    <w:name w:val="LAB normal Char"/>
    <w:basedOn w:val="DefaultParagraphFont"/>
    <w:link w:val="LABnormal"/>
    <w:rsid w:val="005D45C7"/>
    <w:rPr>
      <w:rFonts w:ascii="Arial" w:hAnsi="Arial" w:cs="Arial"/>
    </w:rPr>
  </w:style>
  <w:style w:type="character" w:customStyle="1" w:styleId="LABContentChar">
    <w:name w:val="LAB Content Char"/>
    <w:basedOn w:val="LABnormalChar"/>
    <w:link w:val="LABContent"/>
    <w:rsid w:val="005D45C7"/>
    <w:rPr>
      <w:rFonts w:ascii="Arial" w:hAnsi="Arial" w:cs="Arial"/>
      <w:lang w:val="en-GB"/>
    </w:rPr>
  </w:style>
  <w:style w:type="paragraph" w:customStyle="1" w:styleId="LABThesisSubtitle">
    <w:name w:val="LAB Thesis Subtitle"/>
    <w:basedOn w:val="LABThesisTitle"/>
    <w:link w:val="LABThesisSubtitleChar"/>
    <w:qFormat/>
    <w:rsid w:val="00BB545D"/>
    <w:rPr>
      <w:sz w:val="28"/>
    </w:rPr>
  </w:style>
  <w:style w:type="character" w:customStyle="1" w:styleId="LABThesisSubtitleChar">
    <w:name w:val="LAB Thesis Subtitle Char"/>
    <w:basedOn w:val="LABThesisTitleChar"/>
    <w:link w:val="LABThesisSubtitle"/>
    <w:rsid w:val="00BB545D"/>
    <w:rPr>
      <w:rFonts w:ascii="Arial" w:hAnsi="Arial"/>
      <w:b/>
      <w:sz w:val="28"/>
    </w:rPr>
  </w:style>
  <w:style w:type="character" w:styleId="UnresolvedMention">
    <w:name w:val="Unresolved Mention"/>
    <w:basedOn w:val="DefaultParagraphFont"/>
    <w:uiPriority w:val="99"/>
    <w:semiHidden/>
    <w:unhideWhenUsed/>
    <w:rsid w:val="003E19E5"/>
    <w:rPr>
      <w:color w:val="605E5C"/>
      <w:shd w:val="clear" w:color="auto" w:fill="E1DFDD"/>
    </w:rPr>
  </w:style>
  <w:style w:type="paragraph" w:customStyle="1" w:styleId="LABFigureTitle">
    <w:name w:val="LAB Figure Title"/>
    <w:basedOn w:val="LABnormal"/>
    <w:next w:val="LABnormal"/>
    <w:link w:val="LABFigureTitleChar"/>
    <w:qFormat/>
    <w:rsid w:val="00DC05F0"/>
    <w:pPr>
      <w:spacing w:before="0" w:after="360" w:line="240" w:lineRule="auto"/>
    </w:pPr>
  </w:style>
  <w:style w:type="character" w:customStyle="1" w:styleId="LABFigureTitleChar">
    <w:name w:val="LAB Figure Title Char"/>
    <w:basedOn w:val="LABnormalChar"/>
    <w:link w:val="LABFigureTitle"/>
    <w:rsid w:val="00DC05F0"/>
    <w:rPr>
      <w:rFonts w:ascii="Arial" w:hAnsi="Arial" w:cs="Arial"/>
    </w:rPr>
  </w:style>
  <w:style w:type="paragraph" w:customStyle="1" w:styleId="LABFigure">
    <w:name w:val="LAB Figure"/>
    <w:basedOn w:val="LABnormal"/>
    <w:next w:val="LABFigureTitle"/>
    <w:link w:val="LABFigureChar"/>
    <w:qFormat/>
    <w:rsid w:val="00DC05F0"/>
    <w:pPr>
      <w:spacing w:before="0" w:after="60" w:line="240" w:lineRule="auto"/>
    </w:pPr>
    <w:rPr>
      <w:lang w:val="en-US"/>
    </w:rPr>
  </w:style>
  <w:style w:type="character" w:customStyle="1" w:styleId="LABFigureChar">
    <w:name w:val="LAB Figure Char"/>
    <w:basedOn w:val="LABnormalChar"/>
    <w:link w:val="LABFigure"/>
    <w:rsid w:val="00DC05F0"/>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788">
      <w:bodyDiv w:val="1"/>
      <w:marLeft w:val="0"/>
      <w:marRight w:val="0"/>
      <w:marTop w:val="0"/>
      <w:marBottom w:val="0"/>
      <w:divBdr>
        <w:top w:val="none" w:sz="0" w:space="0" w:color="auto"/>
        <w:left w:val="none" w:sz="0" w:space="0" w:color="auto"/>
        <w:bottom w:val="none" w:sz="0" w:space="0" w:color="auto"/>
        <w:right w:val="none" w:sz="0" w:space="0" w:color="auto"/>
      </w:divBdr>
    </w:div>
    <w:div w:id="395670797">
      <w:bodyDiv w:val="1"/>
      <w:marLeft w:val="0"/>
      <w:marRight w:val="0"/>
      <w:marTop w:val="0"/>
      <w:marBottom w:val="0"/>
      <w:divBdr>
        <w:top w:val="none" w:sz="0" w:space="0" w:color="auto"/>
        <w:left w:val="none" w:sz="0" w:space="0" w:color="auto"/>
        <w:bottom w:val="none" w:sz="0" w:space="0" w:color="auto"/>
        <w:right w:val="none" w:sz="0" w:space="0" w:color="auto"/>
      </w:divBdr>
    </w:div>
    <w:div w:id="839732256">
      <w:bodyDiv w:val="1"/>
      <w:marLeft w:val="0"/>
      <w:marRight w:val="0"/>
      <w:marTop w:val="0"/>
      <w:marBottom w:val="0"/>
      <w:divBdr>
        <w:top w:val="none" w:sz="0" w:space="0" w:color="auto"/>
        <w:left w:val="none" w:sz="0" w:space="0" w:color="auto"/>
        <w:bottom w:val="none" w:sz="0" w:space="0" w:color="auto"/>
        <w:right w:val="none" w:sz="0" w:space="0" w:color="auto"/>
      </w:divBdr>
    </w:div>
    <w:div w:id="904686173">
      <w:bodyDiv w:val="1"/>
      <w:marLeft w:val="0"/>
      <w:marRight w:val="0"/>
      <w:marTop w:val="0"/>
      <w:marBottom w:val="0"/>
      <w:divBdr>
        <w:top w:val="none" w:sz="0" w:space="0" w:color="auto"/>
        <w:left w:val="none" w:sz="0" w:space="0" w:color="auto"/>
        <w:bottom w:val="none" w:sz="0" w:space="0" w:color="auto"/>
        <w:right w:val="none" w:sz="0" w:space="0" w:color="auto"/>
      </w:divBdr>
      <w:divsChild>
        <w:div w:id="160778376">
          <w:marLeft w:val="0"/>
          <w:marRight w:val="0"/>
          <w:marTop w:val="0"/>
          <w:marBottom w:val="0"/>
          <w:divBdr>
            <w:top w:val="none" w:sz="0" w:space="0" w:color="auto"/>
            <w:left w:val="none" w:sz="0" w:space="0" w:color="auto"/>
            <w:bottom w:val="none" w:sz="0" w:space="0" w:color="auto"/>
            <w:right w:val="none" w:sz="0" w:space="0" w:color="auto"/>
          </w:divBdr>
        </w:div>
      </w:divsChild>
    </w:div>
    <w:div w:id="972365856">
      <w:bodyDiv w:val="1"/>
      <w:marLeft w:val="0"/>
      <w:marRight w:val="0"/>
      <w:marTop w:val="0"/>
      <w:marBottom w:val="0"/>
      <w:divBdr>
        <w:top w:val="none" w:sz="0" w:space="0" w:color="auto"/>
        <w:left w:val="none" w:sz="0" w:space="0" w:color="auto"/>
        <w:bottom w:val="none" w:sz="0" w:space="0" w:color="auto"/>
        <w:right w:val="none" w:sz="0" w:space="0" w:color="auto"/>
      </w:divBdr>
    </w:div>
    <w:div w:id="1120731477">
      <w:bodyDiv w:val="1"/>
      <w:marLeft w:val="0"/>
      <w:marRight w:val="0"/>
      <w:marTop w:val="0"/>
      <w:marBottom w:val="0"/>
      <w:divBdr>
        <w:top w:val="none" w:sz="0" w:space="0" w:color="auto"/>
        <w:left w:val="none" w:sz="0" w:space="0" w:color="auto"/>
        <w:bottom w:val="none" w:sz="0" w:space="0" w:color="auto"/>
        <w:right w:val="none" w:sz="0" w:space="0" w:color="auto"/>
      </w:divBdr>
    </w:div>
    <w:div w:id="1431124176">
      <w:bodyDiv w:val="1"/>
      <w:marLeft w:val="0"/>
      <w:marRight w:val="0"/>
      <w:marTop w:val="0"/>
      <w:marBottom w:val="0"/>
      <w:divBdr>
        <w:top w:val="none" w:sz="0" w:space="0" w:color="auto"/>
        <w:left w:val="none" w:sz="0" w:space="0" w:color="auto"/>
        <w:bottom w:val="none" w:sz="0" w:space="0" w:color="auto"/>
        <w:right w:val="none" w:sz="0" w:space="0" w:color="auto"/>
      </w:divBdr>
    </w:div>
    <w:div w:id="16591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xample.f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ka\AppData\Local\Temp\lamk-opinnaytetyo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7464419614E90546951EC9E057562AF6" ma:contentTypeVersion="6" ma:contentTypeDescription="Luo uusi asiakirja." ma:contentTypeScope="" ma:versionID="53ba154faa34b0b276bebe40863a3a7c">
  <xsd:schema xmlns:xsd="http://www.w3.org/2001/XMLSchema" xmlns:xs="http://www.w3.org/2001/XMLSchema" xmlns:p="http://schemas.microsoft.com/office/2006/metadata/properties" xmlns:ns2="dde4a591-1c63-4179-ae0c-20e82af5babd" targetNamespace="http://schemas.microsoft.com/office/2006/metadata/properties" ma:root="true" ma:fieldsID="7844f67bbd6f500b0f0af726af44b8c1" ns2:_="">
    <xsd:import namespace="dde4a591-1c63-4179-ae0c-20e82af5ba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a591-1c63-4179-ae0c-20e82af5b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E0C82F-82C6-4F80-A48B-45C68F341A1F}">
  <ds:schemaRefs>
    <ds:schemaRef ds:uri="http://schemas.microsoft.com/sharepoint/v3/contenttype/forms"/>
  </ds:schemaRefs>
</ds:datastoreItem>
</file>

<file path=customXml/itemProps2.xml><?xml version="1.0" encoding="utf-8"?>
<ds:datastoreItem xmlns:ds="http://schemas.openxmlformats.org/officeDocument/2006/customXml" ds:itemID="{3253FC12-4DD1-4C5A-BBE2-7048E4A2F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a591-1c63-4179-ae0c-20e82af5b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522628-8F49-4859-ACA0-AAC544046D4F}">
  <ds:schemaRefs>
    <ds:schemaRef ds:uri="http://schemas.openxmlformats.org/officeDocument/2006/bibliography"/>
  </ds:schemaRefs>
</ds:datastoreItem>
</file>

<file path=customXml/itemProps4.xml><?xml version="1.0" encoding="utf-8"?>
<ds:datastoreItem xmlns:ds="http://schemas.openxmlformats.org/officeDocument/2006/customXml" ds:itemID="{A32D5428-E913-4A2F-8914-F0CB8F68FA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C:\Users\Mirka\AppData\Local\Temp\lamk-opinnaytetyopohja.dotx</Template>
  <TotalTime>0</TotalTime>
  <Pages>10</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Opinnäytetyön mallipohja</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subject/>
  <dc:creator/>
  <cp:keywords/>
  <dc:description>Versiomuutokset:
2023-10-06: JKö
LAMK styles poistettu
2023-10-03:
Liitteet poistettu
LAB Figure ja LAB Figure Title tyylit määritetty JKö
180917:
Muutettu tiivistelmän asiasanat alkamaan pienellä kirjaimella Asiasana1 -&gt; asiasana
180910:
- Poistettu kansilehden pattern-kuvio
180614:
- Vaihdettu päivitetty logo etusivulle
180508:
- Korjattu tyylimäärityksiä ja kirjoitusvirheitä tiivistelmistä
- Tarkennettu tavutuksen käyttöön liittyvää ohjeistusta
180531: 
- Vaihdettu uusi logo kansilehdelle
- Vaihdettu Abstract-sivun mallitekstejä
180507:
- Vaihdettu kansilehden otsikointien asemointi muodoista tekstikehyksiksi. (Muotojen käyttö vaikeutti Mac-käyttäjien otsikkojen muokkaamista ja aiheutti hämmennystä).
- Korjattu sivunumeroinnin fontti vastaamaan muun tekstin fonttia (Arial)</dc:description>
  <cp:lastModifiedBy/>
  <cp:revision>1</cp:revision>
  <dcterms:created xsi:type="dcterms:W3CDTF">2023-10-06T13:31:00Z</dcterms:created>
  <dcterms:modified xsi:type="dcterms:W3CDTF">2024-11-09T08:29:00Z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0x0101007464419614E90546951EC9E057562AF6</vt:lpwstr>
  </property>
  <property fmtid="{D5CDD505-2E9C-101B-9397-08002B2CF9AE}" pid="3" name="LAMK Kieli">
    <vt:lpwstr>8;#Fin|41df156c-c7fe-4e28-88f7-3a5df21ba048</vt:lpwstr>
  </property>
  <property fmtid="{D5CDD505-2E9C-101B-9397-08002B2CF9AE}" pid="4" name="LAMK Dokumenttityyppi">
    <vt:lpwstr>589;#Opinnäytetyöpohja|d5c831fa-0ef1-4ed9-b0f5-1f0ac9089a89</vt:lpwstr>
  </property>
  <property fmtid="{D5CDD505-2E9C-101B-9397-08002B2CF9AE}" pid="5" name="LAMK Ala">
    <vt:lpwstr>9;#Yhteiset / koko LAMK|d3984790-1fb0-4e30-9786-da33464a3455</vt:lpwstr>
  </property>
  <property fmtid="{D5CDD505-2E9C-101B-9397-08002B2CF9AE}" pid="6" name="LAMK Avainsana">
    <vt:lpwstr>140;#Opinnäytetyö|06c57076-f21d-4541-9043-3befcdb47ba7</vt:lpwstr>
  </property>
  <property fmtid="{D5CDD505-2E9C-101B-9397-08002B2CF9AE}" pid="7" name="Lisätiedot2">
    <vt:lpwstr>559</vt:lpwstr>
  </property>
  <property fmtid="{D5CDD505-2E9C-101B-9397-08002B2CF9AE}" pid="8" name="Kohderyhmä">
    <vt:lpwstr>;#Opiskelijat;#</vt:lpwstr>
  </property>
  <property fmtid="{D5CDD505-2E9C-101B-9397-08002B2CF9AE}" pid="9" name="SharedWithUsers">
    <vt:lpwstr>4236;#Suvi Ojanen;#1569;#Emma Hulkkonen;#972;#Henna Pöysti;#4049;#Katja Isojärvi;#2779;#Marika Kaipainen;#2485;#Kaarina Crichton</vt:lpwstr>
  </property>
</Properties>
</file>